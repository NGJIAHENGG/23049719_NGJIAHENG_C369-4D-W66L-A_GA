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ink/ink1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4D4FA" w14:textId="77777777" w:rsidR="0065371C" w:rsidRPr="00785CBA" w:rsidRDefault="0065371C" w:rsidP="00785CBA"/>
    <w:p w14:paraId="5F0E8BB1" w14:textId="2A178220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614D5C">
        <w:rPr>
          <w:sz w:val="36"/>
          <w:szCs w:val="36"/>
        </w:rPr>
        <w:t>369</w:t>
      </w:r>
      <w:r w:rsidRPr="00C6777B">
        <w:rPr>
          <w:sz w:val="36"/>
          <w:szCs w:val="36"/>
        </w:rPr>
        <w:t xml:space="preserve"> </w:t>
      </w:r>
      <w:r w:rsidR="00614D5C">
        <w:rPr>
          <w:sz w:val="36"/>
          <w:szCs w:val="36"/>
        </w:rPr>
        <w:t>Financial Technologies</w:t>
      </w:r>
    </w:p>
    <w:p w14:paraId="7479478F" w14:textId="7EF989A1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614D5C">
        <w:rPr>
          <w:szCs w:val="28"/>
        </w:rPr>
        <w:t>202</w:t>
      </w:r>
      <w:r w:rsidR="000309DB">
        <w:rPr>
          <w:szCs w:val="28"/>
        </w:rPr>
        <w:t>4</w:t>
      </w:r>
      <w:r w:rsidRPr="00C6777B">
        <w:rPr>
          <w:szCs w:val="28"/>
        </w:rPr>
        <w:t xml:space="preserve"> Semester </w:t>
      </w:r>
      <w:r w:rsidR="00614D5C">
        <w:rPr>
          <w:szCs w:val="28"/>
        </w:rPr>
        <w:t>1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  <w:r w:rsidR="00F032C1">
        <w:rPr>
          <w:szCs w:val="28"/>
        </w:rPr>
        <w:t xml:space="preserve"> Guide</w:t>
      </w:r>
    </w:p>
    <w:p w14:paraId="38091F59" w14:textId="420799D1" w:rsidR="00785CBA" w:rsidRDefault="00785CBA" w:rsidP="00F032C1"/>
    <w:p w14:paraId="365B7555" w14:textId="77777777" w:rsidR="00F032C1" w:rsidRPr="00F032C1" w:rsidRDefault="00F032C1" w:rsidP="00F032C1">
      <w:pPr>
        <w:tabs>
          <w:tab w:val="left" w:pos="6480"/>
        </w:tabs>
        <w:spacing w:line="240" w:lineRule="auto"/>
        <w:jc w:val="both"/>
        <w:rPr>
          <w:color w:val="0D0D0D" w:themeColor="text1" w:themeTint="F2"/>
        </w:rPr>
      </w:pPr>
    </w:p>
    <w:p w14:paraId="03267A58" w14:textId="76303524" w:rsidR="001F2630" w:rsidRDefault="001F2630">
      <w:pPr>
        <w:suppressAutoHyphens w:val="0"/>
        <w:spacing w:after="160" w:line="259" w:lineRule="auto"/>
      </w:pPr>
    </w:p>
    <w:p w14:paraId="3273A89B" w14:textId="05CB824E" w:rsidR="001F2630" w:rsidRPr="001F2630" w:rsidRDefault="001F2630">
      <w:pPr>
        <w:suppressAutoHyphens w:val="0"/>
        <w:spacing w:after="160" w:line="259" w:lineRule="auto"/>
        <w:rPr>
          <w:b/>
          <w:bCs/>
          <w:u w:val="single"/>
        </w:rPr>
      </w:pPr>
      <w:r w:rsidRPr="001F2630">
        <w:rPr>
          <w:b/>
          <w:bCs/>
          <w:u w:val="single"/>
        </w:rPr>
        <w:t>Important Timeline</w:t>
      </w:r>
    </w:p>
    <w:tbl>
      <w:tblPr>
        <w:tblW w:w="81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790"/>
        <w:gridCol w:w="283"/>
        <w:gridCol w:w="5125"/>
      </w:tblGrid>
      <w:tr w:rsidR="006E6FC4" w:rsidRPr="006E6FC4" w14:paraId="70E9B1B6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4C05" w14:textId="25C5619E" w:rsidR="006E6FC4" w:rsidRPr="006E6FC4" w:rsidRDefault="001F2630" w:rsidP="001F2630">
            <w:r w:rsidRPr="006E6FC4">
              <w:t>Start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8FD2F" w14:textId="6447F8A9" w:rsidR="006E6FC4" w:rsidRPr="006E6FC4" w:rsidRDefault="006E6FC4" w:rsidP="001F2630">
            <w:r w:rsidRPr="006E6FC4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5DCF0" w14:textId="3455BD4A" w:rsidR="006E6FC4" w:rsidRPr="006E6FC4" w:rsidRDefault="000309DB" w:rsidP="001F2630">
            <w:r>
              <w:t>22 Apr</w:t>
            </w:r>
            <w:r w:rsidR="001F2630">
              <w:t xml:space="preserve"> </w:t>
            </w:r>
            <w:r w:rsidR="00614D5C">
              <w:t>202</w:t>
            </w:r>
            <w:r>
              <w:t>4</w:t>
            </w:r>
          </w:p>
        </w:tc>
      </w:tr>
      <w:tr w:rsidR="001F2630" w:rsidRPr="006E6FC4" w14:paraId="07B689DF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066A7" w14:textId="1F30DBD6" w:rsidR="001F2630" w:rsidRPr="006E6FC4" w:rsidRDefault="001F2630" w:rsidP="001F2630">
            <w:r w:rsidRPr="006E6FC4">
              <w:t>Interview 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ED3D6" w14:textId="115AA44F" w:rsidR="001F2630" w:rsidRPr="006E6FC4" w:rsidRDefault="001F2630" w:rsidP="001F2630">
            <w:r w:rsidRPr="00EA3A13">
              <w:t>:</w:t>
            </w: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170EF" w14:textId="6AD1BED2" w:rsidR="001F2630" w:rsidRPr="006E6FC4" w:rsidRDefault="00614D5C" w:rsidP="001F2630">
            <w:r>
              <w:t>Week 13</w:t>
            </w:r>
          </w:p>
        </w:tc>
      </w:tr>
      <w:tr w:rsidR="001F2630" w:rsidRPr="006E6FC4" w14:paraId="7D245015" w14:textId="77777777" w:rsidTr="002E659A">
        <w:trPr>
          <w:trHeight w:val="2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D179F" w14:textId="054CE975" w:rsidR="001F2630" w:rsidRPr="006E6FC4" w:rsidRDefault="00F7076E" w:rsidP="001F2630">
            <w:r>
              <w:t>Milestone Deadline: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0706" w14:textId="15C95E1B" w:rsidR="001F2630" w:rsidRPr="006E6FC4" w:rsidRDefault="001F2630" w:rsidP="001F2630"/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A7055" w14:textId="580D6ADC" w:rsidR="001F2630" w:rsidRPr="006E6FC4" w:rsidRDefault="001F2630" w:rsidP="001F2630"/>
        </w:tc>
      </w:tr>
    </w:tbl>
    <w:tbl>
      <w:tblPr>
        <w:tblStyle w:val="TableGrid"/>
        <w:tblW w:w="0" w:type="auto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075"/>
        <w:gridCol w:w="5850"/>
        <w:gridCol w:w="2789"/>
      </w:tblGrid>
      <w:tr w:rsidR="004F6D48" w:rsidRPr="00093473" w14:paraId="095CBC1E" w14:textId="77777777" w:rsidTr="00532366">
        <w:tc>
          <w:tcPr>
            <w:tcW w:w="1075" w:type="dxa"/>
            <w:shd w:val="clear" w:color="auto" w:fill="D9D9D9"/>
            <w:vAlign w:val="center"/>
          </w:tcPr>
          <w:p w14:paraId="52186076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No</w:t>
            </w:r>
            <w:r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850" w:type="dxa"/>
            <w:shd w:val="clear" w:color="auto" w:fill="D9D9D9"/>
            <w:vAlign w:val="center"/>
          </w:tcPr>
          <w:p w14:paraId="0C396D81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89" w:type="dxa"/>
            <w:shd w:val="clear" w:color="auto" w:fill="D9D9D9"/>
            <w:vAlign w:val="center"/>
          </w:tcPr>
          <w:p w14:paraId="122AB127" w14:textId="77777777" w:rsidR="004F6D48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Deliverable Deadline</w:t>
            </w:r>
          </w:p>
          <w:p w14:paraId="0ADADCFE" w14:textId="77777777" w:rsidR="004F6D48" w:rsidRPr="00093473" w:rsidRDefault="004F6D48" w:rsidP="00532366">
            <w:pPr>
              <w:pStyle w:val="NoSpacing"/>
              <w:jc w:val="center"/>
              <w:rPr>
                <w:rFonts w:eastAsia="Arial Unicode MS"/>
                <w:b/>
                <w:bCs/>
                <w:sz w:val="24"/>
                <w:szCs w:val="24"/>
                <w:lang w:val="en-GB"/>
              </w:rPr>
            </w:pPr>
            <w:r w:rsidRPr="00093473">
              <w:rPr>
                <w:rFonts w:eastAsia="Arial Unicode MS"/>
                <w:b/>
                <w:bCs/>
                <w:sz w:val="24"/>
                <w:szCs w:val="24"/>
                <w:lang w:val="en-GB"/>
              </w:rPr>
              <w:t>(by 2359 of)</w:t>
            </w:r>
          </w:p>
        </w:tc>
      </w:tr>
      <w:tr w:rsidR="000309DB" w:rsidRPr="00093473" w14:paraId="5349AE4F" w14:textId="77777777" w:rsidTr="00532366">
        <w:tc>
          <w:tcPr>
            <w:tcW w:w="1075" w:type="dxa"/>
          </w:tcPr>
          <w:p w14:paraId="035284FE" w14:textId="77777777" w:rsidR="000309DB" w:rsidRPr="00093473" w:rsidRDefault="000309DB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FC4AF10" w14:textId="5D8DFE04" w:rsidR="000309DB" w:rsidRDefault="000309DB" w:rsidP="00BA63E6">
            <w:pPr>
              <w:pStyle w:val="NoSpacing"/>
              <w:rPr>
                <w:sz w:val="24"/>
                <w:szCs w:val="24"/>
              </w:rPr>
            </w:pPr>
            <w:bookmarkStart w:id="0" w:name="_Hlk164181148"/>
            <w:r w:rsidRPr="000309DB">
              <w:rPr>
                <w:sz w:val="24"/>
                <w:szCs w:val="24"/>
              </w:rPr>
              <w:t>Problem Definition &amp; Literature Review</w:t>
            </w:r>
            <w:r w:rsidR="00317799">
              <w:rPr>
                <w:sz w:val="24"/>
                <w:szCs w:val="24"/>
              </w:rPr>
              <w:t xml:space="preserve"> </w:t>
            </w:r>
            <w:bookmarkEnd w:id="0"/>
            <w:r w:rsidR="00317799">
              <w:rPr>
                <w:sz w:val="24"/>
                <w:szCs w:val="24"/>
              </w:rPr>
              <w:t>(LEO)</w:t>
            </w:r>
          </w:p>
        </w:tc>
        <w:tc>
          <w:tcPr>
            <w:tcW w:w="2789" w:type="dxa"/>
          </w:tcPr>
          <w:p w14:paraId="077CA16E" w14:textId="4771999C" w:rsidR="000309DB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17799">
              <w:rPr>
                <w:sz w:val="24"/>
                <w:szCs w:val="24"/>
              </w:rPr>
              <w:t>5</w:t>
            </w:r>
          </w:p>
        </w:tc>
      </w:tr>
      <w:tr w:rsidR="00BA63E6" w:rsidRPr="00093473" w14:paraId="2D60DA55" w14:textId="77777777" w:rsidTr="00532366">
        <w:tc>
          <w:tcPr>
            <w:tcW w:w="1075" w:type="dxa"/>
          </w:tcPr>
          <w:p w14:paraId="45A9751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0FD8A96" w14:textId="00A86ACC" w:rsidR="00BA63E6" w:rsidRPr="00093473" w:rsidRDefault="00317799" w:rsidP="00BA63E6">
            <w:pPr>
              <w:pStyle w:val="NoSpacing"/>
              <w:rPr>
                <w:sz w:val="24"/>
                <w:szCs w:val="24"/>
              </w:rPr>
            </w:pPr>
            <w:r w:rsidRPr="00317799">
              <w:rPr>
                <w:sz w:val="24"/>
                <w:szCs w:val="24"/>
              </w:rPr>
              <w:t>Website Design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69BA5BCE" w14:textId="3F7B2B70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</w:tr>
      <w:tr w:rsidR="00BA63E6" w:rsidRPr="00093473" w14:paraId="1345288F" w14:textId="77777777" w:rsidTr="00532366">
        <w:tc>
          <w:tcPr>
            <w:tcW w:w="1075" w:type="dxa"/>
          </w:tcPr>
          <w:p w14:paraId="77A4C950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07CC0B7C" w14:textId="49592F42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Responsive Web</w:t>
            </w:r>
            <w:r w:rsidR="00317799">
              <w:rPr>
                <w:sz w:val="24"/>
                <w:szCs w:val="24"/>
              </w:rPr>
              <w:t>site (LEO)</w:t>
            </w:r>
          </w:p>
        </w:tc>
        <w:tc>
          <w:tcPr>
            <w:tcW w:w="2789" w:type="dxa"/>
          </w:tcPr>
          <w:p w14:paraId="39E14C9E" w14:textId="36BAE5D6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93473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11</w:t>
            </w:r>
          </w:p>
        </w:tc>
      </w:tr>
      <w:tr w:rsidR="00BA63E6" w:rsidRPr="00093473" w14:paraId="41AF59B3" w14:textId="77777777" w:rsidTr="00532366">
        <w:tc>
          <w:tcPr>
            <w:tcW w:w="1075" w:type="dxa"/>
          </w:tcPr>
          <w:p w14:paraId="5F31C3A6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2B9F02" w14:textId="705818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 </w:t>
            </w:r>
            <w:r w:rsidR="00317799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 w:rsidR="00317799">
              <w:rPr>
                <w:sz w:val="24"/>
                <w:szCs w:val="24"/>
              </w:rPr>
              <w:t>Responsive Website</w:t>
            </w:r>
            <w:r>
              <w:rPr>
                <w:sz w:val="24"/>
                <w:szCs w:val="24"/>
              </w:rPr>
              <w:t xml:space="preserve"> (LEO)</w:t>
            </w:r>
          </w:p>
        </w:tc>
        <w:tc>
          <w:tcPr>
            <w:tcW w:w="2789" w:type="dxa"/>
          </w:tcPr>
          <w:p w14:paraId="0B7FD231" w14:textId="72CC6151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12</w:t>
            </w:r>
          </w:p>
        </w:tc>
      </w:tr>
      <w:tr w:rsidR="00BA63E6" w:rsidRPr="00093473" w14:paraId="473A216F" w14:textId="77777777" w:rsidTr="00532366">
        <w:tc>
          <w:tcPr>
            <w:tcW w:w="1075" w:type="dxa"/>
          </w:tcPr>
          <w:p w14:paraId="7F10EED5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7A7542B" w14:textId="25BE5BFC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Finalised Items (SA)</w:t>
            </w:r>
          </w:p>
        </w:tc>
        <w:tc>
          <w:tcPr>
            <w:tcW w:w="2789" w:type="dxa"/>
          </w:tcPr>
          <w:p w14:paraId="7954D9F2" w14:textId="408807C2" w:rsidR="00BA63E6" w:rsidRPr="00093473" w:rsidRDefault="000309DB" w:rsidP="00BA63E6">
            <w:pPr>
              <w:pStyle w:val="NoSpacing"/>
              <w:jc w:val="center"/>
              <w:rPr>
                <w:sz w:val="24"/>
                <w:szCs w:val="24"/>
              </w:rPr>
            </w:pPr>
            <w:r w:rsidRPr="000309DB">
              <w:rPr>
                <w:sz w:val="24"/>
                <w:szCs w:val="24"/>
              </w:rPr>
              <w:t>4 August 2024</w:t>
            </w:r>
          </w:p>
        </w:tc>
      </w:tr>
      <w:tr w:rsidR="00BA63E6" w:rsidRPr="00093473" w14:paraId="0FF3E48F" w14:textId="77777777" w:rsidTr="00532366">
        <w:tc>
          <w:tcPr>
            <w:tcW w:w="1075" w:type="dxa"/>
          </w:tcPr>
          <w:p w14:paraId="1C21775E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4AED1508" w14:textId="1AE1C480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44CC37A" w14:textId="095EF4CB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429ADDB2" w14:textId="77777777" w:rsidTr="00532366">
        <w:tc>
          <w:tcPr>
            <w:tcW w:w="1075" w:type="dxa"/>
          </w:tcPr>
          <w:p w14:paraId="1A93EF22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849B322" w14:textId="5051B85B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E69F9A3" w14:textId="6CECB7BD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BA63E6" w:rsidRPr="00093473" w14:paraId="3B2B34CF" w14:textId="77777777" w:rsidTr="00532366">
        <w:tc>
          <w:tcPr>
            <w:tcW w:w="1075" w:type="dxa"/>
          </w:tcPr>
          <w:p w14:paraId="4A37DCB1" w14:textId="77777777" w:rsidR="00BA63E6" w:rsidRPr="00093473" w:rsidRDefault="00BA63E6" w:rsidP="00BA63E6">
            <w:pPr>
              <w:pStyle w:val="NoSpacing"/>
              <w:numPr>
                <w:ilvl w:val="0"/>
                <w:numId w:val="7"/>
              </w:numPr>
              <w:ind w:left="389" w:hanging="389"/>
              <w:jc w:val="center"/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5C1A42C6" w14:textId="12FDA1C7" w:rsidR="00BA63E6" w:rsidRPr="00093473" w:rsidRDefault="00BA63E6" w:rsidP="00BA63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768082EA" w14:textId="6A1A6E12" w:rsidR="00BA63E6" w:rsidRPr="00093473" w:rsidRDefault="00BA63E6" w:rsidP="00BA63E6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14:paraId="50652375" w14:textId="77777777" w:rsidR="00F7076E" w:rsidRDefault="00F7076E">
      <w:pPr>
        <w:suppressAutoHyphens w:val="0"/>
        <w:spacing w:after="160" w:line="259" w:lineRule="auto"/>
      </w:pPr>
    </w:p>
    <w:p w14:paraId="3AA708EC" w14:textId="77777777" w:rsidR="00A52108" w:rsidRDefault="006E6FC4" w:rsidP="00B47D59">
      <w:pPr>
        <w:suppressAutoHyphens w:val="0"/>
        <w:spacing w:after="160" w:line="259" w:lineRule="auto"/>
        <w:sectPr w:rsidR="00A52108" w:rsidSect="00952ECB">
          <w:headerReference w:type="default" r:id="rId11"/>
          <w:footerReference w:type="default" r:id="rId12"/>
          <w:headerReference w:type="first" r:id="rId13"/>
          <w:pgSz w:w="11906" w:h="16838" w:code="9"/>
          <w:pgMar w:top="2070" w:right="1080" w:bottom="1440" w:left="1080" w:header="706" w:footer="824" w:gutter="0"/>
          <w:pgNumType w:start="0"/>
          <w:cols w:space="708"/>
          <w:titlePg/>
          <w:docGrid w:linePitch="360"/>
        </w:sectPr>
      </w:pPr>
      <w:r>
        <w:br w:type="page"/>
      </w:r>
    </w:p>
    <w:p w14:paraId="15B90C45" w14:textId="77777777" w:rsidR="00B47D59" w:rsidRPr="00C6777B" w:rsidRDefault="00B47D59" w:rsidP="00B47D59">
      <w:pPr>
        <w:pStyle w:val="Title"/>
        <w:rPr>
          <w:szCs w:val="28"/>
        </w:rPr>
      </w:pPr>
      <w:r>
        <w:rPr>
          <w:szCs w:val="28"/>
        </w:rPr>
        <w:lastRenderedPageBreak/>
        <w:t>Declaration of Compliance</w:t>
      </w:r>
    </w:p>
    <w:p w14:paraId="77187D05" w14:textId="77777777" w:rsidR="00B47D59" w:rsidRDefault="00B47D59" w:rsidP="00B47D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B47D59" w14:paraId="1FC890E4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01810D60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EEAC65C" w14:textId="358B430D" w:rsidR="00B47D59" w:rsidRPr="00922CB2" w:rsidRDefault="003873C2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23049719</w:t>
            </w:r>
          </w:p>
        </w:tc>
      </w:tr>
      <w:tr w:rsidR="00B47D59" w14:paraId="5C65223D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6C6B351F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67E1CC3D" w14:textId="5CF991B4" w:rsidR="00B47D59" w:rsidRPr="00922CB2" w:rsidRDefault="003873C2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 JIA HENG</w:t>
            </w:r>
          </w:p>
        </w:tc>
      </w:tr>
      <w:tr w:rsidR="00B47D59" w14:paraId="794133E7" w14:textId="77777777" w:rsidTr="00E4095D">
        <w:trPr>
          <w:trHeight w:val="576"/>
        </w:trPr>
        <w:tc>
          <w:tcPr>
            <w:tcW w:w="1975" w:type="dxa"/>
            <w:vAlign w:val="center"/>
          </w:tcPr>
          <w:p w14:paraId="2EDF7573" w14:textId="77777777" w:rsidR="00B47D59" w:rsidRPr="00922CB2" w:rsidRDefault="00B47D59" w:rsidP="00E409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4DA976D9" w14:textId="0CE888A1" w:rsidR="00B47D59" w:rsidRPr="00922CB2" w:rsidRDefault="003873C2" w:rsidP="00E409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W66L</w:t>
            </w:r>
          </w:p>
        </w:tc>
      </w:tr>
    </w:tbl>
    <w:p w14:paraId="55711349" w14:textId="77777777" w:rsidR="00B47D59" w:rsidRPr="00922CB2" w:rsidRDefault="00B47D59" w:rsidP="00B47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B47D59" w:rsidRPr="00922CB2" w14:paraId="3BC0031B" w14:textId="77777777" w:rsidTr="00E4095D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6DFDC6C9" w14:textId="77777777" w:rsidR="00B47D59" w:rsidRPr="00922CB2" w:rsidRDefault="00B47D59" w:rsidP="00E4095D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B47D59" w:rsidRPr="00922CB2" w14:paraId="21D2D9AD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04406D6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5CC72C63" w14:textId="77777777" w:rsidR="00B47D59" w:rsidRPr="00922CB2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5FFEBA57" w14:textId="24390419" w:rsidR="00B47D59" w:rsidRDefault="00860FAE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have</w:t>
            </w:r>
            <w:r w:rsidR="00B47D59">
              <w:rPr>
                <w:sz w:val="22"/>
                <w:szCs w:val="22"/>
              </w:rPr>
              <w:t xml:space="preserve"> </w:t>
            </w:r>
            <w:r w:rsidR="00B47D59"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7DED7584" w14:textId="77777777" w:rsidR="000309DB" w:rsidRPr="000309DB" w:rsidRDefault="00B47D59" w:rsidP="00B47D59">
            <w:pPr>
              <w:pStyle w:val="NoSpacing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>I have fully complied with the</w:t>
            </w:r>
            <w:r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14" w:history="1">
              <w:r w:rsidRPr="00A179F4">
                <w:rPr>
                  <w:rStyle w:val="Hyperlink"/>
                  <w:sz w:val="22"/>
                  <w:szCs w:val="22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  <w:r w:rsidRPr="00A179F4">
              <w:rPr>
                <w:sz w:val="22"/>
                <w:szCs w:val="22"/>
              </w:rPr>
              <w:t xml:space="preserve"> </w:t>
            </w:r>
            <w:r>
              <w:t xml:space="preserve">and </w:t>
            </w:r>
          </w:p>
          <w:p w14:paraId="4A3F766B" w14:textId="50E86A8A" w:rsidR="00B47D59" w:rsidRPr="00A179F4" w:rsidRDefault="00862B27" w:rsidP="000309DB">
            <w:pPr>
              <w:pStyle w:val="NoSpacing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object w:dxaOrig="1534" w:dyaOrig="994" w14:anchorId="2CCE16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pt;height:49.8pt" o:ole="">
                  <v:imagedata r:id="rId15" o:title=""/>
                </v:shape>
                <o:OLEObject Type="Embed" ProgID="Acrobat.Document.DC" ShapeID="_x0000_i1025" DrawAspect="Icon" ObjectID="_1783455761" r:id="rId16"/>
              </w:object>
            </w:r>
          </w:p>
          <w:p w14:paraId="7FAEC667" w14:textId="77777777" w:rsidR="00B47D59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6EFE4DF5" w14:textId="77777777" w:rsidR="00B47D59" w:rsidRPr="00A179F4" w:rsidRDefault="00B47D59" w:rsidP="00E4095D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2D01A99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33D4BE62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039880FC" w14:textId="77777777" w:rsidR="00B47D59" w:rsidRPr="00922CB2" w:rsidRDefault="00B47D59" w:rsidP="00B47D59">
            <w:pPr>
              <w:pStyle w:val="NoSpacing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0C98ECB0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1BCC4B2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74667283" w14:textId="77777777" w:rsidTr="00E4095D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30F582BD" w14:textId="77777777" w:rsidR="00B47D59" w:rsidRPr="00922CB2" w:rsidRDefault="00B47D59" w:rsidP="00E4095D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55A54BAD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 I have a back-up electronic copy of this submission for immediate resubmission.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54FC79" w14:textId="77777777" w:rsidR="00B47D59" w:rsidRPr="002549AC" w:rsidRDefault="00B47D59" w:rsidP="00E4095D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B47D59" w:rsidRPr="00922CB2" w14:paraId="67A9F4CA" w14:textId="77777777" w:rsidTr="00E4095D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19441383" w14:textId="77777777" w:rsidR="00B47D59" w:rsidRPr="002549AC" w:rsidRDefault="00B47D59" w:rsidP="00E4095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3AD4F3F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  <w:p w14:paraId="0AC608BE" w14:textId="1F3019B6" w:rsidR="00B47D59" w:rsidRDefault="003873C2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35729B8" wp14:editId="2FB6EC5F">
                      <wp:simplePos x="0" y="0"/>
                      <wp:positionH relativeFrom="column">
                        <wp:posOffset>205020</wp:posOffset>
                      </wp:positionH>
                      <wp:positionV relativeFrom="paragraph">
                        <wp:posOffset>-75350</wp:posOffset>
                      </wp:positionV>
                      <wp:extent cx="1119960" cy="387360"/>
                      <wp:effectExtent l="38100" t="38100" r="4445" b="50800"/>
                      <wp:wrapNone/>
                      <wp:docPr id="167717024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9960" cy="38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0397FB" id="Ink 1" o:spid="_x0000_s1026" type="#_x0000_t75" style="position:absolute;margin-left:15.65pt;margin-top:-6.45pt;width:89.2pt;height:3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">
                      <v:imagedata r:id="rId18" o:title=""/>
                    </v:shape>
                  </w:pict>
                </mc:Fallback>
              </mc:AlternateContent>
            </w:r>
          </w:p>
          <w:p w14:paraId="6A4A273B" w14:textId="77777777" w:rsidR="00B47D59" w:rsidRDefault="00B47D59" w:rsidP="00E4095D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9CFE3D7" w14:textId="77777777" w:rsidR="00B47D59" w:rsidRPr="005148C5" w:rsidRDefault="00B47D59" w:rsidP="00E4095D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7648E09" w14:textId="57AF5797" w:rsidR="00B47D59" w:rsidRPr="00922CB2" w:rsidRDefault="003873C2" w:rsidP="00E4095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22/7/2024</w:t>
            </w:r>
          </w:p>
        </w:tc>
      </w:tr>
      <w:tr w:rsidR="00B47D59" w:rsidRPr="001A4C97" w14:paraId="4DE205DB" w14:textId="77777777" w:rsidTr="00E4095D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E20DD98" w14:textId="77777777" w:rsidR="00B47D59" w:rsidRPr="00922CB2" w:rsidRDefault="00B47D59" w:rsidP="00E4095D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7307834A" w14:textId="77777777" w:rsidR="00B47D59" w:rsidRPr="00C93EB8" w:rsidRDefault="00B47D59" w:rsidP="00B47D59">
      <w:pPr>
        <w:suppressAutoHyphens w:val="0"/>
        <w:spacing w:after="160" w:line="259" w:lineRule="auto"/>
      </w:pPr>
    </w:p>
    <w:p w14:paraId="0B7C04B2" w14:textId="0E40AB9B" w:rsidR="006E6FC4" w:rsidRDefault="006E6FC4">
      <w:pPr>
        <w:suppressAutoHyphens w:val="0"/>
        <w:spacing w:after="160" w:line="259" w:lineRule="auto"/>
      </w:pPr>
    </w:p>
    <w:p w14:paraId="0E1DAA39" w14:textId="5D005079" w:rsidR="003B7BD7" w:rsidRDefault="003B7BD7" w:rsidP="003B7BD7">
      <w:pPr>
        <w:pStyle w:val="Heading1"/>
      </w:pPr>
      <w:r w:rsidRPr="003B7BD7">
        <w:lastRenderedPageBreak/>
        <w:t>General Information for Candidates</w:t>
      </w:r>
    </w:p>
    <w:p w14:paraId="3B13297D" w14:textId="7CC64654" w:rsidR="00F1742E" w:rsidRDefault="00F1742E" w:rsidP="00DD27C8">
      <w:pPr>
        <w:pStyle w:val="ListParagraph"/>
        <w:numPr>
          <w:ilvl w:val="0"/>
          <w:numId w:val="5"/>
        </w:numPr>
      </w:pPr>
      <w:r w:rsidRPr="00F032C1">
        <w:t xml:space="preserve">This </w:t>
      </w:r>
      <w:r>
        <w:t xml:space="preserve">Graded Assignment (GA) </w:t>
      </w:r>
      <w:r w:rsidR="00250161">
        <w:t>is an individual assignment. The assignment must be completed and submitted by each student.</w:t>
      </w:r>
    </w:p>
    <w:p w14:paraId="53E93C9F" w14:textId="0387EDC6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6E6FC4">
        <w:t xml:space="preserve">forms </w:t>
      </w:r>
      <w:r w:rsidR="000309DB">
        <w:rPr>
          <w:highlight w:val="lightGray"/>
        </w:rPr>
        <w:t>5</w:t>
      </w:r>
      <w:r w:rsidR="00614D5C">
        <w:rPr>
          <w:highlight w:val="lightGray"/>
        </w:rPr>
        <w:t>0</w:t>
      </w:r>
      <w:r w:rsidRPr="003B7BD7">
        <w:rPr>
          <w:highlight w:val="lightGray"/>
        </w:rPr>
        <w:t>%</w:t>
      </w:r>
      <w:r>
        <w:t xml:space="preserve"> of this module’s final grade.</w:t>
      </w:r>
    </w:p>
    <w:p w14:paraId="5C1CF02A" w14:textId="06312367" w:rsidR="003B7BD7" w:rsidRDefault="003B7BD7" w:rsidP="00DD27C8">
      <w:pPr>
        <w:pStyle w:val="ListParagraph"/>
        <w:numPr>
          <w:ilvl w:val="0"/>
          <w:numId w:val="5"/>
        </w:numPr>
      </w:pPr>
      <w:r>
        <w:t xml:space="preserve">This GA </w:t>
      </w:r>
      <w:r w:rsidR="00E827FB">
        <w:t>comprises</w:t>
      </w:r>
      <w:r>
        <w:t xml:space="preserve"> </w:t>
      </w:r>
      <w:r w:rsidR="00F1742E">
        <w:rPr>
          <w:highlight w:val="lightGray"/>
        </w:rPr>
        <w:t>2</w:t>
      </w:r>
      <w:r>
        <w:t xml:space="preserve"> components:</w:t>
      </w:r>
    </w:p>
    <w:p w14:paraId="2A2D4A36" w14:textId="7AE176E6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Deliverable</w:t>
      </w:r>
      <w:r w:rsidR="00C32CB2">
        <w:rPr>
          <w:b/>
          <w:bCs/>
        </w:rPr>
        <w:t>:</w:t>
      </w:r>
    </w:p>
    <w:p w14:paraId="302600E2" w14:textId="3840B8CB" w:rsidR="006E6FC4" w:rsidRPr="007D7573" w:rsidRDefault="00614D5C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  <w:shd w:val="clear" w:color="auto" w:fill="BFBFBF" w:themeFill="background1" w:themeFillShade="BF"/>
        </w:rPr>
        <w:t>4</w:t>
      </w:r>
      <w:r w:rsidR="00366776" w:rsidRPr="007D7573">
        <w:rPr>
          <w:highlight w:val="yellow"/>
        </w:rPr>
        <w:t xml:space="preserve"> milestone items</w:t>
      </w:r>
      <w:r w:rsidR="00F1742E" w:rsidRPr="007D7573">
        <w:rPr>
          <w:highlight w:val="yellow"/>
        </w:rPr>
        <w:t xml:space="preserve"> in</w:t>
      </w:r>
      <w:r w:rsidR="003B7BD7" w:rsidRPr="007D7573">
        <w:rPr>
          <w:highlight w:val="yellow"/>
        </w:rPr>
        <w:t xml:space="preserve"> accordance </w:t>
      </w:r>
      <w:r w:rsidR="00250161" w:rsidRPr="007D7573">
        <w:rPr>
          <w:highlight w:val="yellow"/>
        </w:rPr>
        <w:t>with</w:t>
      </w:r>
      <w:r w:rsidR="003B7BD7" w:rsidRPr="007D7573">
        <w:rPr>
          <w:highlight w:val="yellow"/>
        </w:rPr>
        <w:t xml:space="preserve"> the GA’s requirements</w:t>
      </w:r>
      <w:r w:rsidR="00F1742E" w:rsidRPr="007D7573">
        <w:rPr>
          <w:highlight w:val="yellow"/>
        </w:rPr>
        <w:t xml:space="preserve">; </w:t>
      </w:r>
      <w:r w:rsidR="00C32CB2" w:rsidRPr="007D7573">
        <w:rPr>
          <w:highlight w:val="yellow"/>
        </w:rPr>
        <w:t>and</w:t>
      </w:r>
    </w:p>
    <w:p w14:paraId="2C93516E" w14:textId="5B541296" w:rsidR="002E659A" w:rsidRPr="007D7573" w:rsidRDefault="000C5542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7D7573">
        <w:rPr>
          <w:highlight w:val="yellow"/>
        </w:rPr>
        <w:t>Sign</w:t>
      </w:r>
      <w:r w:rsidR="00FE020E" w:rsidRPr="007D7573">
        <w:rPr>
          <w:highlight w:val="yellow"/>
        </w:rPr>
        <w:t>ed</w:t>
      </w:r>
      <w:r w:rsidRPr="007D7573">
        <w:rPr>
          <w:highlight w:val="yellow"/>
        </w:rPr>
        <w:t xml:space="preserve"> </w:t>
      </w:r>
      <w:r w:rsidR="00C32CB2" w:rsidRPr="007D7573">
        <w:rPr>
          <w:highlight w:val="yellow"/>
        </w:rPr>
        <w:t xml:space="preserve">Declaration of Compliance  </w:t>
      </w:r>
    </w:p>
    <w:p w14:paraId="52D6C854" w14:textId="414D1E3D" w:rsidR="002E659A" w:rsidRPr="002E659A" w:rsidRDefault="003B7BD7" w:rsidP="00DD27C8">
      <w:pPr>
        <w:pStyle w:val="ListParagraph"/>
        <w:numPr>
          <w:ilvl w:val="1"/>
          <w:numId w:val="5"/>
        </w:numPr>
        <w:rPr>
          <w:b/>
          <w:bCs/>
        </w:rPr>
      </w:pPr>
      <w:r w:rsidRPr="002E659A">
        <w:rPr>
          <w:b/>
          <w:bCs/>
        </w:rPr>
        <w:t>Interview</w:t>
      </w:r>
      <w:r w:rsidR="00C32CB2">
        <w:rPr>
          <w:b/>
          <w:bCs/>
        </w:rPr>
        <w:t>:</w:t>
      </w:r>
    </w:p>
    <w:p w14:paraId="3C632F22" w14:textId="5B82FEC0" w:rsidR="002E659A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The purpose of the interview is to verify your understanding </w:t>
      </w:r>
      <w:r w:rsidR="000C5542" w:rsidRPr="002F0C34">
        <w:rPr>
          <w:highlight w:val="yellow"/>
        </w:rPr>
        <w:t>and</w:t>
      </w:r>
      <w:r w:rsidRPr="002F0C34">
        <w:rPr>
          <w:highlight w:val="yellow"/>
        </w:rPr>
        <w:t xml:space="preserve"> </w:t>
      </w:r>
      <w:r w:rsidR="000C5542" w:rsidRPr="002F0C34">
        <w:rPr>
          <w:highlight w:val="yellow"/>
        </w:rPr>
        <w:t>for you to explain</w:t>
      </w:r>
      <w:r w:rsidRPr="002F0C34">
        <w:rPr>
          <w:highlight w:val="yellow"/>
        </w:rPr>
        <w:t xml:space="preserve"> the rationale for the decisions made in the GA.</w:t>
      </w:r>
    </w:p>
    <w:p w14:paraId="0C4B5E21" w14:textId="0275E22A" w:rsidR="003B7BD7" w:rsidRPr="002F0C34" w:rsidRDefault="003B7BD7" w:rsidP="00DD27C8">
      <w:pPr>
        <w:pStyle w:val="ListParagraph"/>
        <w:numPr>
          <w:ilvl w:val="2"/>
          <w:numId w:val="5"/>
        </w:numPr>
        <w:rPr>
          <w:highlight w:val="yellow"/>
        </w:rPr>
      </w:pPr>
      <w:r w:rsidRPr="002F0C34">
        <w:rPr>
          <w:highlight w:val="yellow"/>
        </w:rPr>
        <w:t xml:space="preserve">If you </w:t>
      </w:r>
      <w:r w:rsidR="00250161" w:rsidRPr="002F0C34">
        <w:rPr>
          <w:highlight w:val="yellow"/>
        </w:rPr>
        <w:t>cannot</w:t>
      </w:r>
      <w:r w:rsidRPr="002F0C34">
        <w:rPr>
          <w:highlight w:val="yellow"/>
        </w:rPr>
        <w:t xml:space="preserve"> explain your </w:t>
      </w:r>
      <w:r w:rsidR="00250161" w:rsidRPr="002F0C34">
        <w:rPr>
          <w:highlight w:val="yellow"/>
        </w:rPr>
        <w:t>submission</w:t>
      </w:r>
      <w:r w:rsidRPr="002F0C34">
        <w:rPr>
          <w:highlight w:val="yellow"/>
        </w:rPr>
        <w:t xml:space="preserve"> adequately, marks will be deducted.</w:t>
      </w:r>
    </w:p>
    <w:p w14:paraId="7F721F19" w14:textId="77777777" w:rsidR="00366776" w:rsidRDefault="00366776" w:rsidP="00366776">
      <w:pPr>
        <w:pStyle w:val="ListParagraph"/>
        <w:numPr>
          <w:ilvl w:val="0"/>
          <w:numId w:val="0"/>
        </w:numPr>
        <w:ind w:left="2160"/>
      </w:pPr>
    </w:p>
    <w:p w14:paraId="2F8E5594" w14:textId="77777777" w:rsidR="00366776" w:rsidRDefault="00366776" w:rsidP="00366776">
      <w:pPr>
        <w:ind w:left="576"/>
        <w:jc w:val="center"/>
      </w:pPr>
    </w:p>
    <w:p w14:paraId="05996B2A" w14:textId="0C6EAD8A" w:rsidR="001612AB" w:rsidRDefault="001612AB" w:rsidP="001612AB">
      <w:pPr>
        <w:pStyle w:val="Heading1"/>
      </w:pPr>
      <w:r>
        <w:t>Submission Procedure</w:t>
      </w:r>
    </w:p>
    <w:p w14:paraId="19A91241" w14:textId="0C2D75A8" w:rsidR="00614D5C" w:rsidRDefault="00614D5C" w:rsidP="00614D5C">
      <w:pPr>
        <w:pStyle w:val="ListParagraph"/>
        <w:numPr>
          <w:ilvl w:val="0"/>
          <w:numId w:val="6"/>
        </w:numPr>
      </w:pPr>
      <w:r>
        <w:t>Create a folder with the following naming convention: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</w:tblGrid>
      <w:tr w:rsidR="00614D5C" w14:paraId="66EF3629" w14:textId="77777777" w:rsidTr="00F96138">
        <w:tc>
          <w:tcPr>
            <w:tcW w:w="8455" w:type="dxa"/>
            <w:vAlign w:val="center"/>
          </w:tcPr>
          <w:p w14:paraId="062E12EC" w14:textId="6955A6E9" w:rsidR="00614D5C" w:rsidRDefault="00614D5C" w:rsidP="00F96138">
            <w:r>
              <w:t>&lt;&lt;studentId&gt;&gt;-&lt;&lt;name&gt;&gt;-&lt;&lt;classcode&gt;&gt;-GA</w:t>
            </w:r>
          </w:p>
          <w:p w14:paraId="309889E7" w14:textId="702B93A2" w:rsidR="00614D5C" w:rsidRDefault="00614D5C" w:rsidP="00F96138">
            <w:r>
              <w:t xml:space="preserve">e.g. </w:t>
            </w:r>
            <w:r w:rsidRPr="008969C7">
              <w:rPr>
                <w:b/>
                <w:bCs/>
              </w:rPr>
              <w:t>23000001-JayChan-Cxxx-1D-W65L-A</w:t>
            </w:r>
            <w:r>
              <w:rPr>
                <w:b/>
                <w:bCs/>
              </w:rPr>
              <w:t>-GA</w:t>
            </w:r>
          </w:p>
        </w:tc>
      </w:tr>
    </w:tbl>
    <w:p w14:paraId="3D4D6253" w14:textId="77777777" w:rsidR="00614D5C" w:rsidRDefault="00614D5C" w:rsidP="00B93709"/>
    <w:p w14:paraId="238B12A4" w14:textId="2CAA5B02" w:rsidR="00F82E93" w:rsidRDefault="00F82E93" w:rsidP="00DD27C8">
      <w:pPr>
        <w:pStyle w:val="ListParagraph"/>
        <w:numPr>
          <w:ilvl w:val="0"/>
          <w:numId w:val="6"/>
        </w:numPr>
      </w:pPr>
      <w:r>
        <w:t xml:space="preserve">Save </w:t>
      </w:r>
      <w:r w:rsidR="00B93709">
        <w:t>all</w:t>
      </w:r>
      <w:r w:rsidR="001F2E01">
        <w:t xml:space="preserve"> </w:t>
      </w:r>
      <w:r>
        <w:t xml:space="preserve">your </w:t>
      </w:r>
      <w:r w:rsidR="00366776">
        <w:t>milestone deliverable</w:t>
      </w:r>
      <w:r>
        <w:t xml:space="preserve"> in the </w:t>
      </w:r>
      <w:r w:rsidR="00B93709">
        <w:t>folder created above and zip the folder.</w:t>
      </w:r>
    </w:p>
    <w:p w14:paraId="14949109" w14:textId="7882E4F3" w:rsidR="000C5542" w:rsidRDefault="00182BDD" w:rsidP="00DD27C8">
      <w:pPr>
        <w:pStyle w:val="ListParagraph"/>
        <w:numPr>
          <w:ilvl w:val="0"/>
          <w:numId w:val="6"/>
        </w:numPr>
      </w:pPr>
      <w:r>
        <w:t xml:space="preserve">Upload the completed </w:t>
      </w:r>
      <w:r w:rsidR="00366776">
        <w:t>deliverable</w:t>
      </w:r>
      <w:r>
        <w:t xml:space="preserve"> before the submission deadline via the SA2.0 link disseminated via email</w:t>
      </w:r>
      <w:r w:rsidR="00523E20">
        <w:t>.</w:t>
      </w:r>
    </w:p>
    <w:p w14:paraId="799756ED" w14:textId="2792ABBC" w:rsidR="00250161" w:rsidRDefault="00250161" w:rsidP="00DD27C8">
      <w:pPr>
        <w:pStyle w:val="ListParagraph"/>
        <w:numPr>
          <w:ilvl w:val="0"/>
          <w:numId w:val="6"/>
        </w:numPr>
      </w:pPr>
      <w:r>
        <w:t xml:space="preserve">If you have difficulty in submitting </w:t>
      </w:r>
      <w:r w:rsidR="00722FB7">
        <w:t xml:space="preserve">any of </w:t>
      </w:r>
      <w:r>
        <w:t xml:space="preserve">the </w:t>
      </w:r>
      <w:r w:rsidR="00366776">
        <w:t>milestone deliverable</w:t>
      </w:r>
      <w:r>
        <w:t xml:space="preserve"> (late or otherwise), email the lecturer.</w:t>
      </w:r>
    </w:p>
    <w:p w14:paraId="6EFC4B0D" w14:textId="7D8A71FD" w:rsidR="000C5542" w:rsidRDefault="000C5542" w:rsidP="000C5542">
      <w:pPr>
        <w:pStyle w:val="ListParagraph"/>
        <w:numPr>
          <w:ilvl w:val="0"/>
          <w:numId w:val="6"/>
        </w:numPr>
      </w:pPr>
      <w:r>
        <w:t>R</w:t>
      </w:r>
      <w:r w:rsidRPr="00523E20">
        <w:t xml:space="preserve">ead and </w:t>
      </w:r>
      <w:r w:rsidR="003762F5">
        <w:t>comply with</w:t>
      </w:r>
      <w:r w:rsidRPr="00523E20">
        <w:t xml:space="preserve"> </w:t>
      </w:r>
      <w:r>
        <w:t>RP’s</w:t>
      </w:r>
      <w:r w:rsidRPr="00523E20">
        <w:t xml:space="preserve"> Guideline</w:t>
      </w:r>
      <w:r>
        <w:t>s</w:t>
      </w:r>
      <w:r w:rsidRPr="00523E20">
        <w:t xml:space="preserve"> on Academic Dishonesty and Plagiarism. </w:t>
      </w:r>
      <w:r>
        <w:t>Sign the Declaration of Compliance</w:t>
      </w:r>
      <w:r w:rsidR="003762F5">
        <w:t xml:space="preserve"> document</w:t>
      </w:r>
      <w:r>
        <w:t xml:space="preserve"> and u</w:t>
      </w:r>
      <w:r w:rsidRPr="00523E20">
        <w:t>pload the declaration to the same SA2.0 link</w:t>
      </w:r>
      <w:r>
        <w:t>.</w:t>
      </w:r>
    </w:p>
    <w:p w14:paraId="4EA0E4CD" w14:textId="0BB75993" w:rsidR="000C5542" w:rsidRDefault="000C5542">
      <w:pPr>
        <w:suppressAutoHyphens w:val="0"/>
        <w:spacing w:after="160" w:line="259" w:lineRule="auto"/>
      </w:pPr>
    </w:p>
    <w:p w14:paraId="3AEEFDC8" w14:textId="18559AAD" w:rsidR="00182BDD" w:rsidRDefault="000C5542" w:rsidP="000C5542">
      <w:pPr>
        <w:pStyle w:val="Heading1"/>
      </w:pPr>
      <w:r w:rsidRPr="000C5542">
        <w:lastRenderedPageBreak/>
        <w:t>Summative Assessment Rules and Regulations:</w:t>
      </w:r>
    </w:p>
    <w:p w14:paraId="0B385ED0" w14:textId="5CF4154A" w:rsidR="00523E20" w:rsidRDefault="00523E20" w:rsidP="000C5542">
      <w:pPr>
        <w:pStyle w:val="ListParagraph"/>
        <w:numPr>
          <w:ilvl w:val="0"/>
          <w:numId w:val="10"/>
        </w:numPr>
      </w:pPr>
      <w:r w:rsidRPr="00523E20">
        <w:t>Late submissions without leave of absence (LOA) will be subject to the following penalty:</w:t>
      </w:r>
    </w:p>
    <w:p w14:paraId="1AE194F2" w14:textId="1ECCF70B" w:rsidR="00EF6A96" w:rsidRDefault="00EF6A96" w:rsidP="00EF6A9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82E21CF" wp14:editId="36322394">
            <wp:extent cx="5833868" cy="1984928"/>
            <wp:effectExtent l="133350" t="114300" r="14795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594" cy="199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6C8241" w14:textId="1A9839F4" w:rsidR="00E010CE" w:rsidRDefault="00E010CE" w:rsidP="00E010CE">
      <w:pPr>
        <w:pStyle w:val="ListParagraph"/>
        <w:numPr>
          <w:ilvl w:val="0"/>
          <w:numId w:val="0"/>
        </w:numPr>
        <w:ind w:left="720"/>
      </w:pPr>
    </w:p>
    <w:p w14:paraId="0634C59D" w14:textId="6E23B84B" w:rsidR="00D916F1" w:rsidRPr="00D916F1" w:rsidRDefault="00E010CE" w:rsidP="00860FAE">
      <w:pPr>
        <w:pStyle w:val="ListParagraph"/>
        <w:numPr>
          <w:ilvl w:val="0"/>
          <w:numId w:val="10"/>
        </w:numPr>
      </w:pPr>
      <w:r w:rsidRPr="00250161">
        <w:t xml:space="preserve">Plagiarism will be dealt with seriously. </w:t>
      </w:r>
      <w:bookmarkStart w:id="1" w:name="_Hlk134017076"/>
      <w:r w:rsidR="00D916F1" w:rsidRPr="00860FAE">
        <w:t>You are expected to:</w:t>
      </w:r>
    </w:p>
    <w:p w14:paraId="318DD27B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b/>
          <w:bCs/>
          <w:lang w:val="en-US"/>
        </w:rPr>
        <w:t>Submit authentic work for assessment</w:t>
      </w:r>
      <w:r w:rsidRPr="00D916F1">
        <w:rPr>
          <w:lang w:val="en-US"/>
        </w:rPr>
        <w:t xml:space="preserve"> that represent your academic abilities</w:t>
      </w:r>
    </w:p>
    <w:p w14:paraId="28D0863C" w14:textId="77777777" w:rsidR="00D916F1" w:rsidRPr="00D916F1" w:rsidRDefault="00D916F1" w:rsidP="00D916F1">
      <w:pPr>
        <w:pStyle w:val="ListParagraph"/>
        <w:numPr>
          <w:ilvl w:val="1"/>
          <w:numId w:val="27"/>
        </w:numPr>
        <w:ind w:left="1134"/>
      </w:pPr>
      <w:r w:rsidRPr="00D916F1">
        <w:rPr>
          <w:lang w:val="en-US"/>
        </w:rPr>
        <w:t>NOT submit any work produced, even only in part, by AI tool(s) as your own work</w:t>
      </w:r>
    </w:p>
    <w:p w14:paraId="62BA858F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 w:rsidRPr="00D916F1">
        <w:rPr>
          <w:lang w:val="en-US"/>
        </w:rPr>
        <w:t xml:space="preserve">The unauthorised use of AI to create content that is submitted as the learner’s own work is considered plagiarism. Such an act constitutes academic dishonesty and is a violation of RP’s </w:t>
      </w:r>
      <w:hyperlink r:id="rId20" w:history="1">
        <w:r w:rsidRPr="00D916F1">
          <w:rPr>
            <w:rStyle w:val="Hyperlink"/>
            <w:lang w:val="en-US"/>
          </w:rPr>
          <w:t>Rules and Regulations pertaining to academic integrity</w:t>
        </w:r>
      </w:hyperlink>
      <w:r w:rsidRPr="00D916F1">
        <w:rPr>
          <w:lang w:val="en-US"/>
        </w:rPr>
        <w:t xml:space="preserve">. </w:t>
      </w:r>
    </w:p>
    <w:p w14:paraId="47339A52" w14:textId="77777777" w:rsidR="00D916F1" w:rsidRDefault="00D916F1" w:rsidP="00D916F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bookmarkEnd w:id="1"/>
    <w:p w14:paraId="73B0887A" w14:textId="28F66563" w:rsidR="00D916F1" w:rsidRPr="00D916F1" w:rsidRDefault="00D916F1" w:rsidP="00D916F1">
      <w:pPr>
        <w:pStyle w:val="ListParagraph"/>
        <w:numPr>
          <w:ilvl w:val="0"/>
          <w:numId w:val="10"/>
        </w:numPr>
        <w:suppressAutoHyphens w:val="0"/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>ou must acknowledge the use of the AI tool(s) in your submitted work by:</w:t>
      </w:r>
    </w:p>
    <w:p w14:paraId="56709F83" w14:textId="77777777" w:rsidR="00D916F1" w:rsidRPr="00860FAE" w:rsidRDefault="00D916F1" w:rsidP="00D916F1">
      <w:pPr>
        <w:numPr>
          <w:ilvl w:val="1"/>
          <w:numId w:val="10"/>
        </w:numPr>
        <w:suppressAutoHyphens w:val="0"/>
        <w:spacing w:after="160" w:line="259" w:lineRule="auto"/>
        <w:ind w:left="1134"/>
      </w:pPr>
      <w:r w:rsidRPr="00D916F1">
        <w:rPr>
          <w:lang w:val="en-US"/>
        </w:rPr>
        <w:t>Citing the AI tool(s) used (and the input prompt and response generated by the AI tool), and how and where you have used the generated response(s)</w:t>
      </w:r>
    </w:p>
    <w:p w14:paraId="56090A9F" w14:textId="77777777" w:rsidR="00860FAE" w:rsidRPr="00D916F1" w:rsidRDefault="00860FAE" w:rsidP="00860FAE">
      <w:pPr>
        <w:suppressAutoHyphens w:val="0"/>
        <w:spacing w:after="160" w:line="259" w:lineRule="auto"/>
        <w:ind w:left="1134"/>
      </w:pPr>
    </w:p>
    <w:p w14:paraId="10781FFE" w14:textId="469ED88A" w:rsidR="00D916F1" w:rsidRPr="00D916F1" w:rsidRDefault="00D916F1" w:rsidP="00D916F1">
      <w:pPr>
        <w:pStyle w:val="ListParagraph"/>
        <w:numPr>
          <w:ilvl w:val="0"/>
          <w:numId w:val="10"/>
        </w:numPr>
        <w:spacing w:after="160" w:line="259" w:lineRule="auto"/>
      </w:pPr>
      <w:r>
        <w:rPr>
          <w:lang w:val="en-US"/>
        </w:rPr>
        <w:t>Y</w:t>
      </w:r>
      <w:r w:rsidRPr="00D916F1">
        <w:rPr>
          <w:lang w:val="en-US"/>
        </w:rPr>
        <w:t xml:space="preserve">ou </w:t>
      </w:r>
      <w:r>
        <w:rPr>
          <w:lang w:val="en-US"/>
        </w:rPr>
        <w:t xml:space="preserve">will </w:t>
      </w:r>
      <w:r w:rsidRPr="00D916F1">
        <w:rPr>
          <w:lang w:val="en-US"/>
        </w:rPr>
        <w:t>need to attend a Q&amp;A session to:</w:t>
      </w:r>
    </w:p>
    <w:p w14:paraId="6B700ED7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Verify the authenticity of the work submitted</w:t>
      </w:r>
    </w:p>
    <w:p w14:paraId="44F63774" w14:textId="77777777" w:rsidR="00D916F1" w:rsidRPr="00D916F1" w:rsidRDefault="00D916F1" w:rsidP="00D916F1">
      <w:pPr>
        <w:pStyle w:val="ListParagraph"/>
        <w:numPr>
          <w:ilvl w:val="0"/>
          <w:numId w:val="30"/>
        </w:numPr>
        <w:spacing w:after="160" w:line="259" w:lineRule="auto"/>
      </w:pPr>
      <w:r w:rsidRPr="00D916F1">
        <w:rPr>
          <w:lang w:val="en-US"/>
        </w:rPr>
        <w:t>Demonstrate understanding of the response generated by the AI tool and</w:t>
      </w:r>
    </w:p>
    <w:p w14:paraId="23764FB8" w14:textId="34BA45F7" w:rsidR="00B47D59" w:rsidRDefault="00D916F1" w:rsidP="00D916F1">
      <w:pPr>
        <w:pStyle w:val="ListParagraph"/>
        <w:numPr>
          <w:ilvl w:val="0"/>
          <w:numId w:val="30"/>
        </w:numPr>
        <w:suppressAutoHyphens w:val="0"/>
        <w:spacing w:after="160" w:line="259" w:lineRule="auto"/>
      </w:pPr>
      <w:r w:rsidRPr="00D916F1">
        <w:rPr>
          <w:lang w:val="en-US"/>
        </w:rPr>
        <w:t xml:space="preserve">Explain how that understanding influenced your submitted work. </w:t>
      </w:r>
      <w:r w:rsidR="00B47D59">
        <w:br w:type="page"/>
      </w:r>
    </w:p>
    <w:p w14:paraId="25293AE7" w14:textId="13F408FD" w:rsidR="002467A8" w:rsidRDefault="002467A8" w:rsidP="002467A8">
      <w:pPr>
        <w:pStyle w:val="Heading1"/>
      </w:pPr>
      <w:r>
        <w:lastRenderedPageBreak/>
        <w:t>GA Assessment Rubrics</w:t>
      </w:r>
    </w:p>
    <w:tbl>
      <w:tblPr>
        <w:tblW w:w="0" w:type="auto"/>
        <w:tblInd w:w="1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3"/>
        <w:gridCol w:w="1844"/>
      </w:tblGrid>
      <w:tr w:rsidR="00B93709" w:rsidRPr="00C03DF4" w14:paraId="37A433A8" w14:textId="77777777" w:rsidTr="00F96138">
        <w:trPr>
          <w:trHeight w:val="287"/>
        </w:trPr>
        <w:tc>
          <w:tcPr>
            <w:tcW w:w="3683" w:type="dxa"/>
          </w:tcPr>
          <w:p w14:paraId="708C9466" w14:textId="77777777" w:rsidR="00B93709" w:rsidRPr="00C03DF4" w:rsidRDefault="00B93709" w:rsidP="00F96138">
            <w:pPr>
              <w:pStyle w:val="TableParagraph"/>
              <w:ind w:left="917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z w:val="24"/>
              </w:rPr>
              <w:t>Grading</w:t>
            </w:r>
            <w:r w:rsidRPr="00C03DF4">
              <w:rPr>
                <w:rFonts w:asciiTheme="minorHAnsi" w:hAnsiTheme="minorHAnsi" w:cstheme="minorHAnsi"/>
                <w:b/>
                <w:spacing w:val="41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Criteria</w:t>
            </w:r>
          </w:p>
        </w:tc>
        <w:tc>
          <w:tcPr>
            <w:tcW w:w="1844" w:type="dxa"/>
          </w:tcPr>
          <w:p w14:paraId="5C25F7E7" w14:textId="77777777" w:rsidR="00B93709" w:rsidRPr="00C03DF4" w:rsidRDefault="00B93709" w:rsidP="00F96138">
            <w:pPr>
              <w:pStyle w:val="TableParagraph"/>
              <w:ind w:right="339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03DF4">
              <w:rPr>
                <w:rFonts w:asciiTheme="minorHAnsi" w:hAnsiTheme="minorHAnsi" w:cstheme="minorHAnsi"/>
                <w:b/>
                <w:spacing w:val="-2"/>
                <w:sz w:val="24"/>
              </w:rPr>
              <w:t>Weighting</w:t>
            </w:r>
          </w:p>
        </w:tc>
      </w:tr>
      <w:tr w:rsidR="00B93709" w:rsidRPr="00C03DF4" w14:paraId="49838BD2" w14:textId="77777777" w:rsidTr="00F96138">
        <w:trPr>
          <w:trHeight w:val="290"/>
        </w:trPr>
        <w:tc>
          <w:tcPr>
            <w:tcW w:w="3683" w:type="dxa"/>
          </w:tcPr>
          <w:p w14:paraId="315E8C99" w14:textId="77777777" w:rsidR="00B93709" w:rsidRPr="00C03DF4" w:rsidRDefault="00B93709" w:rsidP="00F96138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z w:val="24"/>
              </w:rPr>
              <w:t>Methods</w:t>
            </w:r>
            <w:r w:rsidRPr="00C03DF4">
              <w:rPr>
                <w:rFonts w:asciiTheme="minorHAnsi" w:hAnsiTheme="minorHAnsi" w:cstheme="minorHAnsi"/>
                <w:spacing w:val="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8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procedures</w:t>
            </w:r>
          </w:p>
        </w:tc>
        <w:tc>
          <w:tcPr>
            <w:tcW w:w="1844" w:type="dxa"/>
          </w:tcPr>
          <w:p w14:paraId="134497E3" w14:textId="77777777" w:rsidR="00B93709" w:rsidRPr="00C03DF4" w:rsidRDefault="00B93709" w:rsidP="00F96138">
            <w:pPr>
              <w:pStyle w:val="TableParagraph"/>
              <w:spacing w:before="5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3FDC9F0B" w14:textId="77777777" w:rsidTr="00F96138">
        <w:trPr>
          <w:trHeight w:val="287"/>
        </w:trPr>
        <w:tc>
          <w:tcPr>
            <w:tcW w:w="3683" w:type="dxa"/>
          </w:tcPr>
          <w:p w14:paraId="5697E582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Interpretation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and</w:t>
            </w:r>
            <w:r w:rsidRPr="00C03DF4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discussion</w:t>
            </w:r>
          </w:p>
        </w:tc>
        <w:tc>
          <w:tcPr>
            <w:tcW w:w="1844" w:type="dxa"/>
          </w:tcPr>
          <w:p w14:paraId="1C4C8D7C" w14:textId="77777777" w:rsidR="00B93709" w:rsidRPr="00C03DF4" w:rsidRDefault="00B93709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5"/>
                <w:sz w:val="24"/>
              </w:rPr>
              <w:t>30%</w:t>
            </w:r>
          </w:p>
        </w:tc>
      </w:tr>
      <w:tr w:rsidR="00B93709" w:rsidRPr="00C03DF4" w14:paraId="12292B10" w14:textId="77777777" w:rsidTr="00F96138">
        <w:trPr>
          <w:trHeight w:val="287"/>
        </w:trPr>
        <w:tc>
          <w:tcPr>
            <w:tcW w:w="3683" w:type="dxa"/>
          </w:tcPr>
          <w:p w14:paraId="32C26E7B" w14:textId="77777777" w:rsidR="00B93709" w:rsidRPr="00C03DF4" w:rsidRDefault="00B93709" w:rsidP="00F96138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C03DF4">
              <w:rPr>
                <w:rFonts w:asciiTheme="minorHAnsi" w:hAnsiTheme="minorHAnsi" w:cstheme="minorHAnsi"/>
                <w:spacing w:val="-2"/>
                <w:sz w:val="24"/>
              </w:rPr>
              <w:t>Deliverable</w:t>
            </w:r>
          </w:p>
        </w:tc>
        <w:tc>
          <w:tcPr>
            <w:tcW w:w="1844" w:type="dxa"/>
          </w:tcPr>
          <w:p w14:paraId="68153F45" w14:textId="62EC72AD" w:rsidR="00B93709" w:rsidRPr="00C03DF4" w:rsidRDefault="00291685" w:rsidP="00F96138">
            <w:pPr>
              <w:pStyle w:val="TableParagraph"/>
              <w:ind w:right="33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pacing w:val="-5"/>
                <w:sz w:val="24"/>
              </w:rPr>
              <w:t>40</w:t>
            </w:r>
            <w:r w:rsidR="00B93709" w:rsidRPr="00C03DF4">
              <w:rPr>
                <w:rFonts w:asciiTheme="minorHAnsi" w:hAnsiTheme="minorHAnsi" w:cstheme="minorHAnsi"/>
                <w:spacing w:val="-5"/>
                <w:sz w:val="24"/>
              </w:rPr>
              <w:t>%</w:t>
            </w:r>
          </w:p>
        </w:tc>
      </w:tr>
    </w:tbl>
    <w:p w14:paraId="1F6E76CB" w14:textId="77777777" w:rsidR="00B93709" w:rsidRPr="00250161" w:rsidRDefault="00B93709" w:rsidP="00250161"/>
    <w:p w14:paraId="14BDDC3D" w14:textId="391AE6EF" w:rsidR="00250161" w:rsidRDefault="00250161" w:rsidP="00250161">
      <w:pPr>
        <w:pStyle w:val="Heading1"/>
      </w:pPr>
      <w:r>
        <w:t>Recommendations</w:t>
      </w:r>
    </w:p>
    <w:p w14:paraId="00952817" w14:textId="1DB0B38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Submit your work progressively at any time before the submission deadline</w:t>
      </w:r>
      <w:r w:rsidR="00722FB7">
        <w:t>.</w:t>
      </w:r>
      <w:r w:rsidRPr="00250161">
        <w:t xml:space="preserve"> </w:t>
      </w:r>
    </w:p>
    <w:p w14:paraId="752FA849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DO NOT wait till the last hour or minute to submit your work.</w:t>
      </w:r>
    </w:p>
    <w:p w14:paraId="4057DF9F" w14:textId="77777777" w:rsidR="00250161" w:rsidRPr="00250161" w:rsidRDefault="00250161" w:rsidP="00250161">
      <w:pPr>
        <w:pStyle w:val="ListParagraph"/>
        <w:numPr>
          <w:ilvl w:val="0"/>
          <w:numId w:val="18"/>
        </w:numPr>
      </w:pPr>
      <w:r w:rsidRPr="00250161">
        <w:t>Make regular backups of your work.</w:t>
      </w:r>
    </w:p>
    <w:p w14:paraId="581A35F7" w14:textId="77777777" w:rsidR="00250161" w:rsidRPr="00250161" w:rsidRDefault="00250161" w:rsidP="00250161"/>
    <w:p w14:paraId="6E56C07D" w14:textId="77777777" w:rsidR="00250161" w:rsidRPr="00250161" w:rsidRDefault="00250161" w:rsidP="00250161"/>
    <w:p w14:paraId="0C2AF9FE" w14:textId="77777777" w:rsidR="002467A8" w:rsidRPr="00103DE5" w:rsidRDefault="002467A8" w:rsidP="00785CBA"/>
    <w:p w14:paraId="4633861C" w14:textId="07C33A59" w:rsidR="006D5805" w:rsidRPr="00D2793F" w:rsidRDefault="00D06A60" w:rsidP="00D2793F">
      <w:pPr>
        <w:jc w:val="center"/>
        <w:rPr>
          <w:b/>
          <w:bCs/>
        </w:rPr>
      </w:pPr>
      <w:r>
        <w:rPr>
          <w:b/>
          <w:bCs/>
        </w:rPr>
        <w:t>[</w:t>
      </w:r>
      <w:r w:rsidR="00D2793F">
        <w:rPr>
          <w:b/>
          <w:bCs/>
        </w:rPr>
        <w:t xml:space="preserve">  </w:t>
      </w:r>
      <w:r w:rsidR="00D2793F" w:rsidRPr="00D2793F">
        <w:rPr>
          <w:b/>
          <w:bCs/>
        </w:rPr>
        <w:t xml:space="preserve">End of </w:t>
      </w:r>
      <w:r w:rsidR="00644DA2">
        <w:rPr>
          <w:b/>
          <w:bCs/>
        </w:rPr>
        <w:t>GA Guide</w:t>
      </w:r>
      <w:r w:rsidR="00D2793F">
        <w:rPr>
          <w:b/>
          <w:bCs/>
        </w:rPr>
        <w:t xml:space="preserve">  </w:t>
      </w:r>
      <w:r>
        <w:rPr>
          <w:b/>
          <w:bCs/>
        </w:rPr>
        <w:t>]</w:t>
      </w:r>
    </w:p>
    <w:sectPr w:rsidR="006D5805" w:rsidRPr="00D2793F" w:rsidSect="00952ECB">
      <w:headerReference w:type="first" r:id="rId21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B4A30" w14:textId="77777777" w:rsidR="000A23D9" w:rsidRDefault="000A23D9" w:rsidP="00785CBA">
      <w:r>
        <w:separator/>
      </w:r>
    </w:p>
  </w:endnote>
  <w:endnote w:type="continuationSeparator" w:id="0">
    <w:p w14:paraId="06EAD4E1" w14:textId="77777777" w:rsidR="000A23D9" w:rsidRDefault="000A23D9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884B8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598D3220" w14:textId="76F010AD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</w:t>
    </w:r>
    <w:r w:rsidR="000309DB">
      <w:rPr>
        <w:sz w:val="22"/>
        <w:szCs w:val="22"/>
      </w:rPr>
      <w:t>369</w:t>
    </w:r>
    <w:r w:rsidRPr="00D2793F">
      <w:rPr>
        <w:sz w:val="22"/>
        <w:szCs w:val="22"/>
      </w:rPr>
      <w:t xml:space="preserve"> </w:t>
    </w:r>
    <w:r w:rsidR="000309DB">
      <w:rPr>
        <w:sz w:val="22"/>
        <w:szCs w:val="22"/>
      </w:rPr>
      <w:t>Financial Technologies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722FB7">
          <w:rPr>
            <w:bCs/>
            <w:sz w:val="22"/>
            <w:szCs w:val="22"/>
          </w:rPr>
          <w:t>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8D547" w14:textId="77777777" w:rsidR="000A23D9" w:rsidRDefault="000A23D9" w:rsidP="00785CBA">
      <w:r>
        <w:separator/>
      </w:r>
    </w:p>
  </w:footnote>
  <w:footnote w:type="continuationSeparator" w:id="0">
    <w:p w14:paraId="78E2D24A" w14:textId="77777777" w:rsidR="000A23D9" w:rsidRDefault="000A23D9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F3C89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66F21182" w14:textId="639F96D3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</w:t>
    </w:r>
    <w:r w:rsidR="00B93709">
      <w:rPr>
        <w:b/>
        <w:sz w:val="22"/>
        <w:szCs w:val="22"/>
        <w:highlight w:val="lightGray"/>
      </w:rPr>
      <w:t>369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6C43B" w14:textId="77777777" w:rsidR="002549AC" w:rsidRDefault="002549AC" w:rsidP="002549AC">
    <w:pPr>
      <w:pStyle w:val="Header"/>
      <w:jc w:val="center"/>
    </w:pPr>
  </w:p>
  <w:p w14:paraId="080ADEA3" w14:textId="795611B4" w:rsidR="002549AC" w:rsidRDefault="002E4491" w:rsidP="002549AC">
    <w:pPr>
      <w:pStyle w:val="Header"/>
      <w:jc w:val="center"/>
    </w:pPr>
    <w:r>
      <w:rPr>
        <w:noProof/>
      </w:rPr>
      <w:drawing>
        <wp:inline distT="0" distB="0" distL="0" distR="0" wp14:anchorId="75F213DC" wp14:editId="5A79199C">
          <wp:extent cx="2252663" cy="729420"/>
          <wp:effectExtent l="0" t="0" r="0" b="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947" cy="73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66954" w14:textId="0CEC935C" w:rsidR="00A52108" w:rsidRPr="00A52108" w:rsidRDefault="00A52108" w:rsidP="00A5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18"/>
      </w:rPr>
    </w:lvl>
  </w:abstractNum>
  <w:abstractNum w:abstractNumId="1" w15:restartNumberingAfterBreak="0">
    <w:nsid w:val="01E152DB"/>
    <w:multiLevelType w:val="hybridMultilevel"/>
    <w:tmpl w:val="D9EE2188"/>
    <w:lvl w:ilvl="0" w:tplc="A1DC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8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A0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E3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1C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E7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07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FC579F"/>
    <w:multiLevelType w:val="hybridMultilevel"/>
    <w:tmpl w:val="38BE30B0"/>
    <w:lvl w:ilvl="0" w:tplc="6CFC632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55D42"/>
    <w:multiLevelType w:val="hybridMultilevel"/>
    <w:tmpl w:val="1638B0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7DF6"/>
    <w:multiLevelType w:val="hybridMultilevel"/>
    <w:tmpl w:val="1556FF64"/>
    <w:lvl w:ilvl="0" w:tplc="25EE7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2B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E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C5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A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2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5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2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19654B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B57B1"/>
    <w:multiLevelType w:val="hybridMultilevel"/>
    <w:tmpl w:val="AE743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33535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1C"/>
    <w:multiLevelType w:val="hybridMultilevel"/>
    <w:tmpl w:val="858CBFAC"/>
    <w:lvl w:ilvl="0" w:tplc="A8AA0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4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22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0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AD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A9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C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C174BA"/>
    <w:multiLevelType w:val="hybridMultilevel"/>
    <w:tmpl w:val="B1FC8E22"/>
    <w:lvl w:ilvl="0" w:tplc="543AA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C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A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A5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68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17EA6"/>
    <w:multiLevelType w:val="hybridMultilevel"/>
    <w:tmpl w:val="E3281A04"/>
    <w:lvl w:ilvl="0" w:tplc="52446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CF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0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A9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8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67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3868E5"/>
    <w:multiLevelType w:val="hybridMultilevel"/>
    <w:tmpl w:val="B87CFF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A3"/>
    <w:multiLevelType w:val="hybridMultilevel"/>
    <w:tmpl w:val="4BAA415E"/>
    <w:lvl w:ilvl="0" w:tplc="FF4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11900"/>
    <w:multiLevelType w:val="hybridMultilevel"/>
    <w:tmpl w:val="EB34C8EC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7D60"/>
    <w:multiLevelType w:val="hybridMultilevel"/>
    <w:tmpl w:val="2B9684A6"/>
    <w:lvl w:ilvl="0" w:tplc="34D67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407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8C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E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6F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C8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63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2F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56627"/>
    <w:multiLevelType w:val="hybridMultilevel"/>
    <w:tmpl w:val="B57E4344"/>
    <w:lvl w:ilvl="0" w:tplc="013A7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2A85"/>
    <w:multiLevelType w:val="multilevel"/>
    <w:tmpl w:val="8A8209CC"/>
    <w:lvl w:ilvl="0">
      <w:start w:val="1"/>
      <w:numFmt w:val="upperLetter"/>
      <w:pStyle w:val="Heading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7A08DC"/>
    <w:multiLevelType w:val="hybridMultilevel"/>
    <w:tmpl w:val="5486EA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C0D98"/>
    <w:multiLevelType w:val="hybridMultilevel"/>
    <w:tmpl w:val="AE743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F1FD5"/>
    <w:multiLevelType w:val="hybridMultilevel"/>
    <w:tmpl w:val="AA5C045E"/>
    <w:lvl w:ilvl="0" w:tplc="FEC8F85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0DA8D8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2" w:tplc="1D48DA8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07489AD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8244CF6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3B827AB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E67EF4A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45C040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AE41AF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D1D0906"/>
    <w:multiLevelType w:val="hybridMultilevel"/>
    <w:tmpl w:val="0BAC4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FC632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6225">
    <w:abstractNumId w:val="20"/>
  </w:num>
  <w:num w:numId="2" w16cid:durableId="1436092440">
    <w:abstractNumId w:val="19"/>
  </w:num>
  <w:num w:numId="3" w16cid:durableId="1420755933">
    <w:abstractNumId w:val="14"/>
  </w:num>
  <w:num w:numId="4" w16cid:durableId="1957373671">
    <w:abstractNumId w:val="11"/>
  </w:num>
  <w:num w:numId="5" w16cid:durableId="1685982249">
    <w:abstractNumId w:val="12"/>
  </w:num>
  <w:num w:numId="6" w16cid:durableId="787316441">
    <w:abstractNumId w:val="7"/>
  </w:num>
  <w:num w:numId="7" w16cid:durableId="427771544">
    <w:abstractNumId w:val="6"/>
  </w:num>
  <w:num w:numId="8" w16cid:durableId="71705515">
    <w:abstractNumId w:val="22"/>
  </w:num>
  <w:num w:numId="9" w16cid:durableId="1131245894">
    <w:abstractNumId w:val="19"/>
  </w:num>
  <w:num w:numId="10" w16cid:durableId="1507358448">
    <w:abstractNumId w:val="15"/>
  </w:num>
  <w:num w:numId="11" w16cid:durableId="1942756357">
    <w:abstractNumId w:val="17"/>
  </w:num>
  <w:num w:numId="12" w16cid:durableId="1680231606">
    <w:abstractNumId w:val="21"/>
  </w:num>
  <w:num w:numId="13" w16cid:durableId="6363811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55849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8249042">
    <w:abstractNumId w:val="0"/>
  </w:num>
  <w:num w:numId="16" w16cid:durableId="1535070431">
    <w:abstractNumId w:val="14"/>
  </w:num>
  <w:num w:numId="17" w16cid:durableId="1697151227">
    <w:abstractNumId w:val="14"/>
  </w:num>
  <w:num w:numId="18" w16cid:durableId="1262759397">
    <w:abstractNumId w:val="5"/>
  </w:num>
  <w:num w:numId="19" w16cid:durableId="686250831">
    <w:abstractNumId w:val="3"/>
  </w:num>
  <w:num w:numId="20" w16cid:durableId="259218839">
    <w:abstractNumId w:val="13"/>
  </w:num>
  <w:num w:numId="21" w16cid:durableId="2108427881">
    <w:abstractNumId w:val="18"/>
  </w:num>
  <w:num w:numId="22" w16cid:durableId="40398025">
    <w:abstractNumId w:val="9"/>
  </w:num>
  <w:num w:numId="23" w16cid:durableId="365253908">
    <w:abstractNumId w:val="1"/>
  </w:num>
  <w:num w:numId="24" w16cid:durableId="199903487">
    <w:abstractNumId w:val="23"/>
  </w:num>
  <w:num w:numId="25" w16cid:durableId="2108231435">
    <w:abstractNumId w:val="4"/>
  </w:num>
  <w:num w:numId="26" w16cid:durableId="1044601975">
    <w:abstractNumId w:val="8"/>
  </w:num>
  <w:num w:numId="27" w16cid:durableId="1007244714">
    <w:abstractNumId w:val="24"/>
  </w:num>
  <w:num w:numId="28" w16cid:durableId="1523861943">
    <w:abstractNumId w:val="16"/>
  </w:num>
  <w:num w:numId="29" w16cid:durableId="1244410472">
    <w:abstractNumId w:val="10"/>
  </w:num>
  <w:num w:numId="30" w16cid:durableId="1216357172">
    <w:abstractNumId w:val="2"/>
  </w:num>
  <w:num w:numId="31" w16cid:durableId="121635667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09DB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473"/>
    <w:rsid w:val="0009389F"/>
    <w:rsid w:val="00096A3B"/>
    <w:rsid w:val="000A1D59"/>
    <w:rsid w:val="000A23D9"/>
    <w:rsid w:val="000A51D0"/>
    <w:rsid w:val="000B19E4"/>
    <w:rsid w:val="000B6687"/>
    <w:rsid w:val="000B7E27"/>
    <w:rsid w:val="000C5542"/>
    <w:rsid w:val="000D7E3B"/>
    <w:rsid w:val="000E6115"/>
    <w:rsid w:val="000F7245"/>
    <w:rsid w:val="00102F68"/>
    <w:rsid w:val="00112A7A"/>
    <w:rsid w:val="00116204"/>
    <w:rsid w:val="00126F85"/>
    <w:rsid w:val="00132536"/>
    <w:rsid w:val="00134431"/>
    <w:rsid w:val="00136697"/>
    <w:rsid w:val="001426C9"/>
    <w:rsid w:val="00144D29"/>
    <w:rsid w:val="00153BE5"/>
    <w:rsid w:val="001612AB"/>
    <w:rsid w:val="00166D10"/>
    <w:rsid w:val="00172864"/>
    <w:rsid w:val="00174252"/>
    <w:rsid w:val="00177B98"/>
    <w:rsid w:val="00182BDD"/>
    <w:rsid w:val="00184A6C"/>
    <w:rsid w:val="00185687"/>
    <w:rsid w:val="001864D9"/>
    <w:rsid w:val="001A5661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1F2630"/>
    <w:rsid w:val="001F2E01"/>
    <w:rsid w:val="00203495"/>
    <w:rsid w:val="00205602"/>
    <w:rsid w:val="002059AE"/>
    <w:rsid w:val="00212D75"/>
    <w:rsid w:val="00213FF2"/>
    <w:rsid w:val="00217739"/>
    <w:rsid w:val="00237148"/>
    <w:rsid w:val="00240FC8"/>
    <w:rsid w:val="00243C96"/>
    <w:rsid w:val="00243D5C"/>
    <w:rsid w:val="002467A8"/>
    <w:rsid w:val="00246DDC"/>
    <w:rsid w:val="00247EFD"/>
    <w:rsid w:val="00250161"/>
    <w:rsid w:val="002509A3"/>
    <w:rsid w:val="002549AC"/>
    <w:rsid w:val="00260802"/>
    <w:rsid w:val="00265C7E"/>
    <w:rsid w:val="00266375"/>
    <w:rsid w:val="0027501B"/>
    <w:rsid w:val="00276F16"/>
    <w:rsid w:val="00277DAC"/>
    <w:rsid w:val="00285223"/>
    <w:rsid w:val="00291685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4491"/>
    <w:rsid w:val="002E659A"/>
    <w:rsid w:val="002E7B3B"/>
    <w:rsid w:val="002F0C34"/>
    <w:rsid w:val="002F5A2B"/>
    <w:rsid w:val="003054F9"/>
    <w:rsid w:val="0031048E"/>
    <w:rsid w:val="00311CD4"/>
    <w:rsid w:val="00311DE7"/>
    <w:rsid w:val="00316831"/>
    <w:rsid w:val="00316AE7"/>
    <w:rsid w:val="0031737D"/>
    <w:rsid w:val="00317799"/>
    <w:rsid w:val="0032189A"/>
    <w:rsid w:val="003244FF"/>
    <w:rsid w:val="00332911"/>
    <w:rsid w:val="0033395E"/>
    <w:rsid w:val="00333977"/>
    <w:rsid w:val="00345A6B"/>
    <w:rsid w:val="0035115D"/>
    <w:rsid w:val="00362F5E"/>
    <w:rsid w:val="00364A0B"/>
    <w:rsid w:val="00366776"/>
    <w:rsid w:val="00366CDC"/>
    <w:rsid w:val="0037277E"/>
    <w:rsid w:val="0037316F"/>
    <w:rsid w:val="003732A0"/>
    <w:rsid w:val="003762F5"/>
    <w:rsid w:val="00382297"/>
    <w:rsid w:val="003861C8"/>
    <w:rsid w:val="003873C2"/>
    <w:rsid w:val="00393009"/>
    <w:rsid w:val="003A1FFC"/>
    <w:rsid w:val="003A64FE"/>
    <w:rsid w:val="003A6BAE"/>
    <w:rsid w:val="003B2F1C"/>
    <w:rsid w:val="003B7BD7"/>
    <w:rsid w:val="003C2611"/>
    <w:rsid w:val="003C5CB9"/>
    <w:rsid w:val="003D16B8"/>
    <w:rsid w:val="003E39D2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7145"/>
    <w:rsid w:val="00426BD8"/>
    <w:rsid w:val="0043257B"/>
    <w:rsid w:val="00433EE5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5E3B"/>
    <w:rsid w:val="004E661F"/>
    <w:rsid w:val="004F05A9"/>
    <w:rsid w:val="004F0C71"/>
    <w:rsid w:val="004F1635"/>
    <w:rsid w:val="004F6D48"/>
    <w:rsid w:val="005010E7"/>
    <w:rsid w:val="00502C77"/>
    <w:rsid w:val="005042E2"/>
    <w:rsid w:val="00512E46"/>
    <w:rsid w:val="005150D9"/>
    <w:rsid w:val="00517761"/>
    <w:rsid w:val="005230BB"/>
    <w:rsid w:val="00523E20"/>
    <w:rsid w:val="005245C9"/>
    <w:rsid w:val="005301B1"/>
    <w:rsid w:val="005303AE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4D5C"/>
    <w:rsid w:val="00617F60"/>
    <w:rsid w:val="00622672"/>
    <w:rsid w:val="0062385F"/>
    <w:rsid w:val="00635E46"/>
    <w:rsid w:val="00644DA2"/>
    <w:rsid w:val="00644F5A"/>
    <w:rsid w:val="006532B6"/>
    <w:rsid w:val="0065371C"/>
    <w:rsid w:val="006539E6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6D8"/>
    <w:rsid w:val="006A1BD7"/>
    <w:rsid w:val="006A4AD4"/>
    <w:rsid w:val="006B2FA7"/>
    <w:rsid w:val="006B6D37"/>
    <w:rsid w:val="006B7341"/>
    <w:rsid w:val="006C385B"/>
    <w:rsid w:val="006D5805"/>
    <w:rsid w:val="006E6FC4"/>
    <w:rsid w:val="006F0E82"/>
    <w:rsid w:val="006F1136"/>
    <w:rsid w:val="0070149D"/>
    <w:rsid w:val="00703C38"/>
    <w:rsid w:val="007047BA"/>
    <w:rsid w:val="0071170D"/>
    <w:rsid w:val="00722FB7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6667C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D7573"/>
    <w:rsid w:val="007E70DA"/>
    <w:rsid w:val="008036A3"/>
    <w:rsid w:val="008050F8"/>
    <w:rsid w:val="00806041"/>
    <w:rsid w:val="00807D38"/>
    <w:rsid w:val="00810181"/>
    <w:rsid w:val="00814065"/>
    <w:rsid w:val="00814121"/>
    <w:rsid w:val="00815919"/>
    <w:rsid w:val="008160A6"/>
    <w:rsid w:val="00817AE0"/>
    <w:rsid w:val="00821A75"/>
    <w:rsid w:val="008224FA"/>
    <w:rsid w:val="008252AF"/>
    <w:rsid w:val="00827509"/>
    <w:rsid w:val="00831B2F"/>
    <w:rsid w:val="00832BDC"/>
    <w:rsid w:val="00832C3F"/>
    <w:rsid w:val="00841754"/>
    <w:rsid w:val="00860FAE"/>
    <w:rsid w:val="00862B27"/>
    <w:rsid w:val="008632CA"/>
    <w:rsid w:val="008656AC"/>
    <w:rsid w:val="00880658"/>
    <w:rsid w:val="00880C25"/>
    <w:rsid w:val="00880D63"/>
    <w:rsid w:val="008914AD"/>
    <w:rsid w:val="00891EBB"/>
    <w:rsid w:val="008969C7"/>
    <w:rsid w:val="008A047C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06394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52ECB"/>
    <w:rsid w:val="009616B6"/>
    <w:rsid w:val="0096229B"/>
    <w:rsid w:val="00966960"/>
    <w:rsid w:val="00967959"/>
    <w:rsid w:val="009705DF"/>
    <w:rsid w:val="0097373A"/>
    <w:rsid w:val="00980CEC"/>
    <w:rsid w:val="0098773E"/>
    <w:rsid w:val="00990291"/>
    <w:rsid w:val="00990B30"/>
    <w:rsid w:val="00990F24"/>
    <w:rsid w:val="009923D2"/>
    <w:rsid w:val="0099452E"/>
    <w:rsid w:val="009A0EBF"/>
    <w:rsid w:val="009A3778"/>
    <w:rsid w:val="009A6E0E"/>
    <w:rsid w:val="009B7815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2108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347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47D59"/>
    <w:rsid w:val="00B52D6A"/>
    <w:rsid w:val="00B567EA"/>
    <w:rsid w:val="00B6526C"/>
    <w:rsid w:val="00B703F0"/>
    <w:rsid w:val="00B744B0"/>
    <w:rsid w:val="00B767C7"/>
    <w:rsid w:val="00B76BDD"/>
    <w:rsid w:val="00B82CD3"/>
    <w:rsid w:val="00B874D3"/>
    <w:rsid w:val="00B87509"/>
    <w:rsid w:val="00B93709"/>
    <w:rsid w:val="00B96452"/>
    <w:rsid w:val="00BA2EBA"/>
    <w:rsid w:val="00BA2F29"/>
    <w:rsid w:val="00BA32C9"/>
    <w:rsid w:val="00BA4B28"/>
    <w:rsid w:val="00BA63E6"/>
    <w:rsid w:val="00BA76FB"/>
    <w:rsid w:val="00BB037A"/>
    <w:rsid w:val="00BB4132"/>
    <w:rsid w:val="00BC5405"/>
    <w:rsid w:val="00BC5CC5"/>
    <w:rsid w:val="00BC5F8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792E"/>
    <w:rsid w:val="00C32CB2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50DA"/>
    <w:rsid w:val="00C6777B"/>
    <w:rsid w:val="00C72609"/>
    <w:rsid w:val="00C753EE"/>
    <w:rsid w:val="00C81638"/>
    <w:rsid w:val="00C832BC"/>
    <w:rsid w:val="00C855ED"/>
    <w:rsid w:val="00C8597B"/>
    <w:rsid w:val="00C868CE"/>
    <w:rsid w:val="00C877B1"/>
    <w:rsid w:val="00C8792C"/>
    <w:rsid w:val="00C91A0E"/>
    <w:rsid w:val="00C9373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06A60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90CDA"/>
    <w:rsid w:val="00D90EB8"/>
    <w:rsid w:val="00D916F1"/>
    <w:rsid w:val="00D94233"/>
    <w:rsid w:val="00D96558"/>
    <w:rsid w:val="00D97DF3"/>
    <w:rsid w:val="00DA0EC8"/>
    <w:rsid w:val="00DB07A0"/>
    <w:rsid w:val="00DB281B"/>
    <w:rsid w:val="00DC0F0F"/>
    <w:rsid w:val="00DC2C6D"/>
    <w:rsid w:val="00DC33D4"/>
    <w:rsid w:val="00DC6580"/>
    <w:rsid w:val="00DC7004"/>
    <w:rsid w:val="00DD16D6"/>
    <w:rsid w:val="00DD27C8"/>
    <w:rsid w:val="00DE0846"/>
    <w:rsid w:val="00DE6798"/>
    <w:rsid w:val="00DF520E"/>
    <w:rsid w:val="00E010C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17FA"/>
    <w:rsid w:val="00E765DA"/>
    <w:rsid w:val="00E76E6F"/>
    <w:rsid w:val="00E827FB"/>
    <w:rsid w:val="00E83468"/>
    <w:rsid w:val="00E85AB7"/>
    <w:rsid w:val="00E864B3"/>
    <w:rsid w:val="00E8795F"/>
    <w:rsid w:val="00E94B72"/>
    <w:rsid w:val="00E95D5C"/>
    <w:rsid w:val="00E97C98"/>
    <w:rsid w:val="00EA3CC3"/>
    <w:rsid w:val="00EA3F98"/>
    <w:rsid w:val="00EA5E58"/>
    <w:rsid w:val="00EA669B"/>
    <w:rsid w:val="00EB106A"/>
    <w:rsid w:val="00EB757A"/>
    <w:rsid w:val="00EC0C31"/>
    <w:rsid w:val="00EC3ADF"/>
    <w:rsid w:val="00ED54F3"/>
    <w:rsid w:val="00EE7D6A"/>
    <w:rsid w:val="00EF16D2"/>
    <w:rsid w:val="00EF50B8"/>
    <w:rsid w:val="00EF6A96"/>
    <w:rsid w:val="00EF6DA3"/>
    <w:rsid w:val="00F00D8B"/>
    <w:rsid w:val="00F016CE"/>
    <w:rsid w:val="00F032C1"/>
    <w:rsid w:val="00F0402A"/>
    <w:rsid w:val="00F04E53"/>
    <w:rsid w:val="00F06C21"/>
    <w:rsid w:val="00F1742E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076E"/>
    <w:rsid w:val="00F721E7"/>
    <w:rsid w:val="00F735E8"/>
    <w:rsid w:val="00F7437E"/>
    <w:rsid w:val="00F8012F"/>
    <w:rsid w:val="00F82E93"/>
    <w:rsid w:val="00F83DB8"/>
    <w:rsid w:val="00F86088"/>
    <w:rsid w:val="00F91BC5"/>
    <w:rsid w:val="00F9631F"/>
    <w:rsid w:val="00FA0252"/>
    <w:rsid w:val="00FA3FEB"/>
    <w:rsid w:val="00FB01F3"/>
    <w:rsid w:val="00FB267B"/>
    <w:rsid w:val="00FB2F2F"/>
    <w:rsid w:val="00FB725C"/>
    <w:rsid w:val="00FB75ED"/>
    <w:rsid w:val="00FC01D1"/>
    <w:rsid w:val="00FD1776"/>
    <w:rsid w:val="00FD1FC9"/>
    <w:rsid w:val="00FD56FE"/>
    <w:rsid w:val="00FD5977"/>
    <w:rsid w:val="00FD6F28"/>
    <w:rsid w:val="00FE020E"/>
    <w:rsid w:val="00FE0345"/>
    <w:rsid w:val="00FE44E9"/>
    <w:rsid w:val="00FE47A5"/>
    <w:rsid w:val="00FF5194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E0BB8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A8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50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61"/>
    <w:pPr>
      <w:suppressAutoHyphens w:val="0"/>
      <w:spacing w:after="200" w:line="240" w:lineRule="auto"/>
    </w:pPr>
    <w:rPr>
      <w:rFonts w:ascii="Calibri" w:eastAsia="SimSun" w:hAnsi="Calibri" w:cs="Times New Roman"/>
      <w:color w:val="auto"/>
      <w:kern w:val="0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61"/>
    <w:rPr>
      <w:rFonts w:ascii="Calibri" w:eastAsia="SimSun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66776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SG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66776"/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93709"/>
    <w:pPr>
      <w:widowControl w:val="0"/>
      <w:suppressAutoHyphens w:val="0"/>
      <w:autoSpaceDE w:val="0"/>
      <w:autoSpaceDN w:val="0"/>
      <w:spacing w:before="2" w:line="265" w:lineRule="exact"/>
      <w:ind w:left="338"/>
    </w:pPr>
    <w:rPr>
      <w:rFonts w:ascii="Cambria" w:eastAsia="Cambria" w:hAnsi="Cambria" w:cs="Cambria"/>
      <w:color w:val="auto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yperlink" Target="https://myrp.sharepoint.com/sites/StudentHandbook/SitePages/assessment_rules_and_regulations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yrp.sharepoint.com/sites/StudentHandbook/SitePages/assessment_rules_and_regulations.asp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5T15:36:30.2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2 509 24575,'-1'-89'0,"3"-99"0,8 118 0,-6 43 0,3-45 0,-7 67 0,0 0 0,0 0 0,1 0 0,-1 0 0,1 0 0,1 1 0,-1-1 0,2-5 0,-2 10 0,-1-1 0,0 1 0,0 0 0,1-1 0,-1 1 0,0-1 0,0 1 0,1 0 0,-1-1 0,0 1 0,1 0 0,-1 0 0,0-1 0,1 1 0,-1 0 0,1 0 0,-1-1 0,0 1 0,1 0 0,-1 0 0,1 0 0,-1 0 0,1 0 0,-1 0 0,1 0 0,-1 0 0,1 0 0,-1 0 0,0 0 0,1 0 0,0 0 0,1 1 0,0 0 0,-1 0 0,1 0 0,0 0 0,-1 1 0,1-1 0,-1 1 0,0-1 0,1 1 0,-1-1 0,0 1 0,1 1 0,8 14 0,-2 0 0,0 0 0,-1 1 0,0 0 0,-2 0 0,5 23 0,-4-15 0,1 0 0,14 33 0,49 123 0,-60-157 0,2-1 0,14 27 0,1-1 0,-15-26 0,1 3 0,0 0 0,2-1 0,1-1 0,26 32 0,-42-56 0,1 0 0,0 0 0,-1-1 0,1 1 0,0 0 0,-1-1 0,1 1 0,0 0 0,0-1 0,-1 1 0,1-1 0,0 1 0,0-1 0,0 1 0,0-1 0,0 0 0,0 0 0,0 1 0,0-1 0,0 0 0,0 0 0,1 0 0,-1 0 0,0-1 0,-1 1 0,1-1 0,0 1 0,-1-1 0,1 1 0,0-1 0,-1 0 0,1 1 0,-1-1 0,1 0 0,-1 1 0,1-1 0,-1 0 0,1 0 0,-1 0 0,0 1 0,1-1 0,-1-2 0,2-7 0,0 0 0,-1-1 0,1-14 0,-2 13 0,20-210 0,1 81 0,-13 99 0,-2 0 0,2-59 0,-9 71 0,0 18 0,0 1 0,1-1 0,1 0 0,0 0 0,3-14 0,-3 23 0,-1 1 0,1-1 0,0 1 0,0 0 0,1-1 0,-1 1 0,0 0 0,1-1 0,-1 1 0,1 0 0,0 0 0,0 0 0,0 0 0,0 1 0,0-1 0,0 0 0,0 1 0,0 0 0,1-1 0,-1 1 0,1 0 0,-1 0 0,1 0 0,-1 1 0,1-1 0,-1 1 0,1-1 0,3 1 0,44-5 0,179-9 0,-213 13 0,0 2 0,0 0 0,-1 1 0,1 0 0,17 6 0,-27-6 0,-1 0 0,0 0 0,0 0 0,0 1 0,0 0 0,0 0 0,-1 0 0,1 1 0,-1-1 0,0 1 0,0 0 0,0 0 0,-1 1 0,1-1 0,-1 1 0,0 0 0,0 0 0,2 6 0,3 11 0,-1 0 0,0 0 0,-2 1 0,-1 0 0,3 44 0,-8 120 0,1-174 0,-3 36 0,-2 0 0,-2 0 0,-24 88 0,22-109 0,-1-1 0,-1 0 0,-1 0 0,-2-1 0,0-1 0,-2 0 0,-36 43 0,48-63 0,-1-1 0,1 0 0,-1 0 0,0 0 0,-1 0 0,1-1 0,-1 0 0,1 0 0,-1 0 0,0-1 0,0 0 0,0 0 0,-1 0 0,1-1 0,0 0 0,-1 0 0,-7-1 0,11 0 0,-1 0 0,0 0 0,1-1 0,-1 1 0,0-1 0,1 0 0,-1-1 0,1 1 0,-1 0 0,1-1 0,0 0 0,-1 0 0,1 0 0,0 0 0,0 0 0,0-1 0,1 1 0,-1-1 0,1 0 0,-1 0 0,1 0 0,0 0 0,0 0 0,0 0 0,0-1 0,1 1 0,0-1 0,-1 1 0,0-7 0,-1-1 0,1 1 0,0-1 0,1 1 0,0-1 0,1 1 0,0-1 0,1 0 0,0 1 0,0-1 0,1 1 0,0 0 0,1-1 0,1 1 0,-1 0 0,2 1 0,-1-1 0,1 1 0,1 0 0,-1 0 0,15-16 0,-18 22 0,0 1 0,1 0 0,-1 0 0,1 0 0,0 0 0,0 0 0,-1 0 0,1 1 0,0-1 0,0 1 0,1 0 0,-1 0 0,0 0 0,0 0 0,0 1 0,1-1 0,4 1 0,-3 0 0,1 1 0,-1 0 0,1 0 0,-1 0 0,1 1 0,-1 0 0,0 0 0,0 0 0,8 5 0,2 3 0,-1 0 0,0 1 0,0 1 0,-1 0 0,18 21 0,22 30 0,85 76 0,-134-135 0,0 0 0,0-1 0,0 0 0,0 0 0,1 0 0,-1-1 0,1 1 0,0-1 0,-1 0 0,1 0 0,0-1 0,0 1 0,0-1 0,1 0 0,-1 0 0,0-1 0,0 0 0,0 0 0,1 0 0,-1 0 0,0-1 0,0 0 0,0 0 0,0-1 0,0 1 0,0-1 0,0 0 0,0 0 0,-1 0 0,1-1 0,-1 0 0,0 0 0,0 0 0,0 0 0,0-1 0,0 0 0,6-7 0,1-3 0,-1-1 0,-1 0 0,0-1 0,-1 1 0,0-2 0,-1 1 0,7-31 0,23-129 0,-32 140 0,12-74 0,-6-2 0,-4-139 0,-7 234 0,-1 13 0,0 0 0,1 0 0,-1-1 0,1 1 0,1 0 0,-1-1 0,0 1 0,1 0 0,0 0 0,0-1 0,0 1 0,1 0 0,-1 0 0,1 0 0,3-5 0,-4 8 0,-1 1 0,0 0 0,1-1 0,-1 1 0,1 0 0,-1-1 0,1 1 0,-1 0 0,1-1 0,-1 1 0,1 0 0,-1 0 0,1 0 0,-1 0 0,1-1 0,-1 1 0,1 0 0,-1 0 0,1 0 0,-1 0 0,1 0 0,-1 0 0,1 0 0,0 0 0,-1 1 0,1-1 0,-1 0 0,1 0 0,-1 0 0,1 1 0,-1-1 0,1 0 0,-1 0 0,0 1 0,1-1 0,-1 0 0,1 1 0,-1-1 0,0 1 0,1-1 0,-1 0 0,0 1 0,1-1 0,-1 1 0,0-1 0,0 1 0,1-1 0,-1 1 0,0-1 0,0 2 0,11 31 0,-9-27 0,20 67 0,-3 0 0,17 145 0,-24-105 0,2 73 0,-13-172 0,0 1 0,2-1 0,5 21 0,-6-24 0,-2-11 0,0 0 0,0 0 0,0 0 0,0 0 0,0 0 0,0 1 0,0-1 0,0 0 0,0 0 0,0 0 0,0 0 0,0 1 0,0-1 0,0 0 0,0 0 0,0 0 0,0 0 0,0 0 0,0 1 0,0-1 0,0 0 0,0 0 0,1 0 0,-1 0 0,0 0 0,0 1 0,0-1 0,0 0 0,0 0 0,0 0 0,0 0 0,1 0 0,-1 0 0,0 0 0,0 0 0,0 1 0,0-1 0,0 0 0,1 0 0,-1 0 0,0 0 0,0 0 0,0 0 0,0 0 0,1 0 0,-1 0 0,0 0 0,0 0 0,0 0 0,0 0 0,0 0 0,1 0 0,-1 0 0,0 0 0,0 0 0,0-1 0,6-10 0,2-18 0,-1-8 0,1 1 0,2 0 0,1 0 0,32-67 0,-43 102 0,1-1 0,0 1 0,0-1 0,-1 1 0,1-1 0,0 1 0,0 0 0,1-1 0,-1 1 0,0 0 0,0 0 0,0 0 0,1 0 0,-1 0 0,1 0 0,-1 0 0,1 1 0,-1-1 0,1 0 0,-1 1 0,1-1 0,-1 1 0,1-1 0,0 1 0,-1 0 0,1 0 0,0 0 0,-1 0 0,1 0 0,0 0 0,-1 0 0,1 1 0,2 0 0,0 1 0,-2-1 0,1 1 0,0 0 0,0 0 0,-1 0 0,1 0 0,-1 1 0,1-1 0,-1 1 0,0 0 0,0-1 0,0 1 0,-1 0 0,1 0 0,-1 0 0,2 4 0,10 42 0,-12-41 0,0 0 0,0 0 0,1 0 0,1-1 0,-1 1 0,1-1 0,1 1 0,-1-1 0,8 10 0,-10-16 0,-1 0 0,1-1 0,0 1 0,0 0 0,0-1 0,-1 1 0,1 0 0,0-1 0,0 1 0,0-1 0,0 0 0,0 1 0,0-1 0,0 0 0,0 1 0,0-1 0,0 0 0,1 0 0,-1 0 0,0 0 0,0 0 0,0 0 0,2-1 0,-1 0 0,1 1 0,-1-1 0,0-1 0,1 1 0,-1 0 0,0-1 0,0 1 0,0-1 0,3-3 0,2-1 0,-1-1 0,-1 0 0,1-1 0,6-12 0,-2-3 0,0 0 0,10-43 0,-6 19 0,-13 45 0,-1 0 0,1 0 0,-1 0 0,1 0 0,0 0 0,-1 1 0,1-1 0,0 0 0,0 0 0,1 1 0,-1-1 0,0 1 0,1-1 0,-1 1 0,0 0 0,1-1 0,0 1 0,-1 0 0,1 0 0,0 0 0,-1 0 0,1 0 0,0 1 0,0-1 0,3 0 0,-3 1 0,0 0 0,0 1 0,0-1 0,-1 1 0,1-1 0,0 1 0,-1 0 0,1 0 0,0 0 0,-1 0 0,1 0 0,-1 0 0,1 0 0,-1 0 0,0 1 0,1-1 0,-1 1 0,0-1 0,0 1 0,0-1 0,0 1 0,0 0 0,0-1 0,-1 1 0,1 0 0,-1 0 0,2 3 0,12 45 0,-2 0 0,-1 1 0,2 54 0,-12-101 0,-1 0 0,1 0 0,0 0 0,0 0 0,1 0 0,-1 0 0,1 0 0,0-1 0,0 1 0,0 0 0,0-1 0,1 0 0,0 1 0,-1-1 0,1 0 0,0-1 0,0 1 0,1 0 0,-1-1 0,0 0 0,1 0 0,0 0 0,-1 0 0,1 0 0,5 1 0,11 3 0,1-1 0,-1-1 0,1-1 0,25 1 0,131 5 0,97-2-1365,27-3-5461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bf0f7-d731-42a0-b105-84dfc98637d9" xsi:nil="true"/>
    <lcf76f155ced4ddcb4097134ff3c332f xmlns="d7e165b4-abd7-4662-8274-56295d26b42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00E3D522E0C4E8EA232CE4F89DFFF" ma:contentTypeVersion="9" ma:contentTypeDescription="Create a new document." ma:contentTypeScope="" ma:versionID="696430ff033c6ed1d022b673990017e8">
  <xsd:schema xmlns:xsd="http://www.w3.org/2001/XMLSchema" xmlns:xs="http://www.w3.org/2001/XMLSchema" xmlns:p="http://schemas.microsoft.com/office/2006/metadata/properties" xmlns:ns2="d7e165b4-abd7-4662-8274-56295d26b42c" xmlns:ns3="e70bf0f7-d731-42a0-b105-84dfc98637d9" targetNamespace="http://schemas.microsoft.com/office/2006/metadata/properties" ma:root="true" ma:fieldsID="eaea1577e3656811388b289f42281647" ns2:_="" ns3:_="">
    <xsd:import namespace="d7e165b4-abd7-4662-8274-56295d26b42c"/>
    <xsd:import namespace="e70bf0f7-d731-42a0-b105-84dfc98637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165b4-abd7-4662-8274-56295d26b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bf0f7-d731-42a0-b105-84dfc98637d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bde20a-1819-48ca-86ff-1ac1f999609c}" ma:internalName="TaxCatchAll" ma:showField="CatchAllData" ma:web="e70bf0f7-d731-42a0-b105-84dfc98637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D9A0E9-97F6-454C-B65B-76764AF525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58B9A1-FE39-47EF-86EA-96150246B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4126D7-6E4B-4037-81E6-9E03D8CE46FF}">
  <ds:schemaRefs>
    <ds:schemaRef ds:uri="http://schemas.microsoft.com/office/2006/metadata/properties"/>
    <ds:schemaRef ds:uri="http://schemas.microsoft.com/office/infopath/2007/PartnerControls"/>
    <ds:schemaRef ds:uri="e70bf0f7-d731-42a0-b105-84dfc98637d9"/>
    <ds:schemaRef ds:uri="d7e165b4-abd7-4662-8274-56295d26b42c"/>
  </ds:schemaRefs>
</ds:datastoreItem>
</file>

<file path=customXml/itemProps4.xml><?xml version="1.0" encoding="utf-8"?>
<ds:datastoreItem xmlns:ds="http://schemas.openxmlformats.org/officeDocument/2006/customXml" ds:itemID="{90573C61-472E-4901-B89C-879C5DA20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165b4-abd7-4662-8274-56295d26b42c"/>
    <ds:schemaRef ds:uri="e70bf0f7-d731-42a0-b105-84dfc9863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</Template>
  <TotalTime>3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NG JIA HENG</cp:lastModifiedBy>
  <cp:revision>3</cp:revision>
  <dcterms:created xsi:type="dcterms:W3CDTF">2024-07-25T15:20:00Z</dcterms:created>
  <dcterms:modified xsi:type="dcterms:W3CDTF">2024-07-25T15:36:00Z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0x010100D8600E3D522E0C4E8EA232CE4F89DFFF</vt:lpwstr>
  </property>
</Properties>
</file>